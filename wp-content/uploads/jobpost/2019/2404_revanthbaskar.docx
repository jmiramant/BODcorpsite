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A454" w14:textId="122CC07F" w:rsidR="00C63A88" w:rsidRDefault="00472718" w:rsidP="0099022C">
      <w:pPr>
        <w:pStyle w:val="Title"/>
      </w:pPr>
      <w:r w:rsidRPr="000A0A78">
        <w:t>Revanth</w:t>
      </w:r>
      <w:r w:rsidR="00BA683E" w:rsidRPr="000A0A78">
        <w:t xml:space="preserve"> </w:t>
      </w:r>
      <w:r w:rsidR="006176EC">
        <w:t>Baskar</w:t>
      </w:r>
      <w:r w:rsidR="006407AD">
        <w:t xml:space="preserve">                         </w:t>
      </w:r>
      <w:r w:rsidR="0072156F">
        <w:t xml:space="preserve">            </w:t>
      </w:r>
      <w:r w:rsidR="00152809">
        <w:rPr>
          <w:noProof/>
        </w:rPr>
        <w:drawing>
          <wp:inline distT="0" distB="0" distL="0" distR="0" wp14:anchorId="31D05F69" wp14:editId="3045539F">
            <wp:extent cx="88392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7AD">
        <w:t xml:space="preserve">  </w:t>
      </w:r>
    </w:p>
    <w:p w14:paraId="2558F8C4" w14:textId="7CE3957B" w:rsidR="00816216" w:rsidRPr="000A0A78" w:rsidRDefault="00466854" w:rsidP="00565129">
      <w:pPr>
        <w:spacing w:after="0"/>
        <w:rPr>
          <w:color w:val="000000" w:themeColor="text1"/>
        </w:rPr>
      </w:pPr>
      <w:r>
        <w:rPr>
          <w:color w:val="000000" w:themeColor="text1"/>
        </w:rPr>
        <w:t>Data</w:t>
      </w:r>
      <w:r w:rsidR="00EC0A2C">
        <w:rPr>
          <w:color w:val="000000" w:themeColor="text1"/>
        </w:rPr>
        <w:t xml:space="preserve"> Engineer| </w:t>
      </w:r>
      <w:r w:rsidR="00F25D7A">
        <w:rPr>
          <w:color w:val="000000" w:themeColor="text1"/>
        </w:rPr>
        <w:t>302-419-7339</w:t>
      </w:r>
      <w:r w:rsidR="00C63A88" w:rsidRPr="000A0A78">
        <w:rPr>
          <w:color w:val="000000" w:themeColor="text1"/>
        </w:rPr>
        <w:t xml:space="preserve"> | revanthbaskar</w:t>
      </w:r>
      <w:r w:rsidR="00F25D7A">
        <w:rPr>
          <w:color w:val="000000" w:themeColor="text1"/>
        </w:rPr>
        <w:t>92</w:t>
      </w:r>
      <w:r w:rsidR="00C63A88" w:rsidRPr="000A0A78">
        <w:rPr>
          <w:color w:val="000000" w:themeColor="text1"/>
        </w:rPr>
        <w:t>@gmail.com</w:t>
      </w:r>
      <w:r w:rsidR="006407AD">
        <w:rPr>
          <w:color w:val="000000" w:themeColor="text1"/>
        </w:rPr>
        <w:t xml:space="preserve">         </w:t>
      </w:r>
      <w:r w:rsidR="00152809">
        <w:rPr>
          <w:color w:val="000000" w:themeColor="text1"/>
        </w:rPr>
        <w:t xml:space="preserve">  </w:t>
      </w:r>
    </w:p>
    <w:p w14:paraId="462197F0" w14:textId="55147815" w:rsidR="006270A9" w:rsidRPr="000A0A78" w:rsidRDefault="00472718" w:rsidP="00565129">
      <w:pPr>
        <w:pStyle w:val="Heading1"/>
        <w:spacing w:after="0"/>
        <w:rPr>
          <w:rFonts w:asciiTheme="minorHAnsi" w:hAnsiTheme="minorHAnsi"/>
          <w:color w:val="000000" w:themeColor="text1"/>
        </w:rPr>
      </w:pPr>
      <w:r w:rsidRPr="000A0A78">
        <w:rPr>
          <w:rFonts w:asciiTheme="minorHAnsi" w:hAnsiTheme="minorHAnsi"/>
          <w:color w:val="000000" w:themeColor="text1"/>
        </w:rPr>
        <w:t>S</w:t>
      </w:r>
      <w:r w:rsidR="000A0A78">
        <w:rPr>
          <w:rFonts w:asciiTheme="minorHAnsi" w:hAnsiTheme="minorHAnsi"/>
          <w:color w:val="000000" w:themeColor="text1"/>
        </w:rPr>
        <w:t>ummary</w:t>
      </w:r>
    </w:p>
    <w:p w14:paraId="2119EBE4" w14:textId="193B3C65" w:rsidR="00B13B93" w:rsidRPr="0078691B" w:rsidRDefault="00466854" w:rsidP="0056512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bookmarkStart w:id="0" w:name="_Hlk522276065"/>
      <w:r w:rsidRPr="0078691B">
        <w:rPr>
          <w:color w:val="000000" w:themeColor="text1"/>
        </w:rPr>
        <w:t>3</w:t>
      </w:r>
      <w:r w:rsidR="009A0103" w:rsidRPr="0078691B">
        <w:rPr>
          <w:color w:val="000000" w:themeColor="text1"/>
        </w:rPr>
        <w:t>+</w:t>
      </w:r>
      <w:r w:rsidR="00BE2A63" w:rsidRPr="0078691B">
        <w:rPr>
          <w:color w:val="000000" w:themeColor="text1"/>
        </w:rPr>
        <w:t xml:space="preserve"> </w:t>
      </w:r>
      <w:bookmarkEnd w:id="0"/>
      <w:r w:rsidR="00B13B93" w:rsidRPr="0078691B">
        <w:rPr>
          <w:color w:val="000000" w:themeColor="text1"/>
        </w:rPr>
        <w:t xml:space="preserve">years of IT </w:t>
      </w:r>
      <w:r w:rsidRPr="0078691B">
        <w:rPr>
          <w:color w:val="000000" w:themeColor="text1"/>
        </w:rPr>
        <w:t>experience in AWS, Big Data, Backend Development, Data Visualization</w:t>
      </w:r>
      <w:r w:rsidR="00B13B93" w:rsidRPr="0078691B">
        <w:rPr>
          <w:color w:val="000000" w:themeColor="text1"/>
        </w:rPr>
        <w:t>.</w:t>
      </w:r>
    </w:p>
    <w:p w14:paraId="7A7B50DB" w14:textId="77777777" w:rsidR="00B13B93" w:rsidRPr="0078691B" w:rsidRDefault="00B13B93" w:rsidP="0056512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 xml:space="preserve">Possess intensive knowledge of complete Software Design Lifecycle including </w:t>
      </w:r>
      <w:r w:rsidRPr="0078691B">
        <w:rPr>
          <w:bCs/>
          <w:color w:val="000000" w:themeColor="text1"/>
        </w:rPr>
        <w:t>design, development, testing</w:t>
      </w:r>
      <w:r w:rsidRPr="0078691B">
        <w:rPr>
          <w:color w:val="000000" w:themeColor="text1"/>
        </w:rPr>
        <w:t xml:space="preserve"> and </w:t>
      </w:r>
      <w:r w:rsidRPr="0078691B">
        <w:rPr>
          <w:bCs/>
          <w:color w:val="000000" w:themeColor="text1"/>
        </w:rPr>
        <w:t>implementation</w:t>
      </w:r>
      <w:r w:rsidRPr="0078691B">
        <w:rPr>
          <w:color w:val="000000" w:themeColor="text1"/>
        </w:rPr>
        <w:t xml:space="preserve"> of moderate to advanced complex systems.</w:t>
      </w:r>
    </w:p>
    <w:p w14:paraId="67D9E940" w14:textId="467D33A1" w:rsidR="00B13B93" w:rsidRPr="0078691B" w:rsidRDefault="0099022C" w:rsidP="0056512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 xml:space="preserve">Worked on </w:t>
      </w:r>
      <w:r w:rsidR="00B13B93" w:rsidRPr="0078691B">
        <w:rPr>
          <w:color w:val="000000" w:themeColor="text1"/>
        </w:rPr>
        <w:t xml:space="preserve">various Services of AWS: </w:t>
      </w:r>
      <w:r w:rsidR="00B13B93" w:rsidRPr="0078691B">
        <w:rPr>
          <w:bCs/>
          <w:color w:val="000000" w:themeColor="text1"/>
        </w:rPr>
        <w:t>EC2, S3, ELB, RDS, SNS, SQS, Glacier, IAM, VPC, Cloud Formation, Route53, Cloud Watch.</w:t>
      </w:r>
    </w:p>
    <w:p w14:paraId="2DD63AA8" w14:textId="77777777" w:rsidR="00B13B93" w:rsidRPr="0078691B" w:rsidRDefault="00B13B93" w:rsidP="0056512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 xml:space="preserve">Proficient in </w:t>
      </w:r>
      <w:r w:rsidRPr="0078691B">
        <w:rPr>
          <w:bCs/>
          <w:color w:val="000000" w:themeColor="text1"/>
        </w:rPr>
        <w:t>AWS IAM security framework - creating roles, policies, groups, users</w:t>
      </w:r>
      <w:r w:rsidRPr="0078691B">
        <w:rPr>
          <w:color w:val="000000" w:themeColor="text1"/>
        </w:rPr>
        <w:t>, using security groups with inbound / outbound rules.</w:t>
      </w:r>
    </w:p>
    <w:p w14:paraId="0E9502EB" w14:textId="69BF5516" w:rsidR="00B13B93" w:rsidRPr="0078691B" w:rsidRDefault="00B13B93" w:rsidP="0056512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bookmarkStart w:id="1" w:name="_Hlk526703089"/>
      <w:r w:rsidRPr="0078691B">
        <w:rPr>
          <w:color w:val="000000" w:themeColor="text1"/>
        </w:rPr>
        <w:t xml:space="preserve">Experienced with event-driven and </w:t>
      </w:r>
      <w:bookmarkEnd w:id="1"/>
      <w:r w:rsidR="00504AE2" w:rsidRPr="0078691B">
        <w:rPr>
          <w:color w:val="000000" w:themeColor="text1"/>
        </w:rPr>
        <w:t>S</w:t>
      </w:r>
      <w:r w:rsidRPr="0078691B">
        <w:rPr>
          <w:color w:val="000000" w:themeColor="text1"/>
        </w:rPr>
        <w:t xml:space="preserve">cheduled </w:t>
      </w:r>
      <w:r w:rsidRPr="0078691B">
        <w:rPr>
          <w:bCs/>
          <w:color w:val="000000" w:themeColor="text1"/>
        </w:rPr>
        <w:t>AWS Lambda</w:t>
      </w:r>
      <w:r w:rsidRPr="0078691B">
        <w:rPr>
          <w:color w:val="000000" w:themeColor="text1"/>
        </w:rPr>
        <w:t xml:space="preserve"> functions using Python 3.6 to trigger various AWS resources like </w:t>
      </w:r>
      <w:r w:rsidRPr="0078691B">
        <w:rPr>
          <w:bCs/>
          <w:color w:val="000000" w:themeColor="text1"/>
        </w:rPr>
        <w:t>DynamoDB, S3, Glue, Kinesis</w:t>
      </w:r>
      <w:r w:rsidRPr="0078691B">
        <w:rPr>
          <w:color w:val="000000" w:themeColor="text1"/>
        </w:rPr>
        <w:t>.</w:t>
      </w:r>
    </w:p>
    <w:p w14:paraId="657940FE" w14:textId="77777777" w:rsidR="0099022C" w:rsidRPr="0078691B" w:rsidRDefault="0099022C" w:rsidP="0099022C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 xml:space="preserve">Scaling and wrote </w:t>
      </w:r>
      <w:r w:rsidRPr="0078691B">
        <w:rPr>
          <w:bCs/>
          <w:color w:val="000000" w:themeColor="text1"/>
        </w:rPr>
        <w:t>Lambda</w:t>
      </w:r>
      <w:r w:rsidRPr="0078691B">
        <w:rPr>
          <w:color w:val="000000" w:themeColor="text1"/>
        </w:rPr>
        <w:t xml:space="preserve"> functions in AWS </w:t>
      </w:r>
      <w:r w:rsidRPr="0078691B">
        <w:rPr>
          <w:bCs/>
          <w:color w:val="000000" w:themeColor="text1"/>
        </w:rPr>
        <w:t>DynamoDB</w:t>
      </w:r>
      <w:r w:rsidRPr="0078691B">
        <w:rPr>
          <w:color w:val="000000" w:themeColor="text1"/>
        </w:rPr>
        <w:t xml:space="preserve"> Data Modeling and to generate e a response to API requests.</w:t>
      </w:r>
    </w:p>
    <w:p w14:paraId="1731FADB" w14:textId="77777777" w:rsidR="007369DD" w:rsidRPr="0078691B" w:rsidRDefault="007369DD" w:rsidP="007369D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>Development of Spark SQL Scripts.</w:t>
      </w:r>
    </w:p>
    <w:p w14:paraId="737161F9" w14:textId="77777777" w:rsidR="007369DD" w:rsidRPr="0078691B" w:rsidRDefault="007369DD" w:rsidP="007369D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>Designing automated data pipeline workflows that gather data from multiple external systems and ingest incremental data into historical data.</w:t>
      </w:r>
    </w:p>
    <w:p w14:paraId="7DB2B8C3" w14:textId="77777777" w:rsidR="00B13B93" w:rsidRPr="0078691B" w:rsidRDefault="00B13B93" w:rsidP="0056512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>Good experience in</w:t>
      </w:r>
      <w:r w:rsidRPr="0078691B">
        <w:rPr>
          <w:bCs/>
          <w:color w:val="000000" w:themeColor="text1"/>
        </w:rPr>
        <w:t xml:space="preserve"> AWS Glue (ETL)</w:t>
      </w:r>
      <w:r w:rsidRPr="0078691B">
        <w:rPr>
          <w:color w:val="000000" w:themeColor="text1"/>
        </w:rPr>
        <w:t xml:space="preserve"> service and used it to catalog data and enrich it and move it reliably between data stores using </w:t>
      </w:r>
      <w:r w:rsidRPr="0078691B">
        <w:rPr>
          <w:bCs/>
          <w:color w:val="000000" w:themeColor="text1"/>
        </w:rPr>
        <w:t>Scala or Spark.</w:t>
      </w:r>
    </w:p>
    <w:p w14:paraId="2AFF8DFC" w14:textId="77777777" w:rsidR="00B13B93" w:rsidRPr="0078691B" w:rsidRDefault="00B13B93" w:rsidP="0056512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>Involved in data preparation for various statistical modeling which includes data cleaning, data analysis, data validations, data triangulations and preliminary data reporting.</w:t>
      </w:r>
    </w:p>
    <w:p w14:paraId="76B3A716" w14:textId="11733E51" w:rsidR="00B13B93" w:rsidRPr="0078691B" w:rsidRDefault="00B13B93" w:rsidP="007004CC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 xml:space="preserve">Worked on analyzing </w:t>
      </w:r>
      <w:r w:rsidRPr="0078691B">
        <w:rPr>
          <w:bCs/>
          <w:color w:val="000000" w:themeColor="text1"/>
        </w:rPr>
        <w:t>Hadoop</w:t>
      </w:r>
      <w:r w:rsidRPr="0078691B">
        <w:rPr>
          <w:color w:val="000000" w:themeColor="text1"/>
        </w:rPr>
        <w:t xml:space="preserve"> cluster and different big data analytic tools including </w:t>
      </w:r>
      <w:r w:rsidRPr="0078691B">
        <w:rPr>
          <w:bCs/>
          <w:color w:val="000000" w:themeColor="text1"/>
        </w:rPr>
        <w:t>Map Reduce, Hive, and pig</w:t>
      </w:r>
      <w:r w:rsidR="000D4D46" w:rsidRPr="0078691B">
        <w:rPr>
          <w:color w:val="000000" w:themeColor="text1"/>
        </w:rPr>
        <w:t xml:space="preserve"> and g</w:t>
      </w:r>
      <w:r w:rsidRPr="0078691B">
        <w:rPr>
          <w:color w:val="000000" w:themeColor="text1"/>
        </w:rPr>
        <w:t xml:space="preserve">ood understanding of Hadoop Architecture and Demons such as </w:t>
      </w:r>
      <w:r w:rsidRPr="0078691B">
        <w:rPr>
          <w:bCs/>
          <w:color w:val="000000" w:themeColor="text1"/>
        </w:rPr>
        <w:t xml:space="preserve">HDFS, Name Node, Data Node, Job Tracker </w:t>
      </w:r>
      <w:r w:rsidRPr="0078691B">
        <w:rPr>
          <w:color w:val="000000" w:themeColor="text1"/>
        </w:rPr>
        <w:t>and</w:t>
      </w:r>
      <w:r w:rsidRPr="0078691B">
        <w:rPr>
          <w:bCs/>
          <w:color w:val="000000" w:themeColor="text1"/>
        </w:rPr>
        <w:t xml:space="preserve"> Task Tracker</w:t>
      </w:r>
      <w:r w:rsidRPr="0078691B">
        <w:rPr>
          <w:color w:val="000000" w:themeColor="text1"/>
        </w:rPr>
        <w:t xml:space="preserve">. </w:t>
      </w:r>
    </w:p>
    <w:p w14:paraId="651E0069" w14:textId="77777777" w:rsidR="00B13B93" w:rsidRPr="0078691B" w:rsidRDefault="00B13B93" w:rsidP="00565129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bCs/>
          <w:color w:val="000000" w:themeColor="text1"/>
        </w:rPr>
      </w:pPr>
      <w:r w:rsidRPr="0078691B">
        <w:rPr>
          <w:color w:val="000000" w:themeColor="text1"/>
        </w:rPr>
        <w:t xml:space="preserve">Hands-on experience developing workflows that execute </w:t>
      </w:r>
      <w:r w:rsidRPr="0078691B">
        <w:rPr>
          <w:bCs/>
          <w:color w:val="000000" w:themeColor="text1"/>
        </w:rPr>
        <w:t>MapReduce, Sqoop, Flume, Hive and Pig</w:t>
      </w:r>
      <w:r w:rsidRPr="0078691B">
        <w:rPr>
          <w:color w:val="000000" w:themeColor="text1"/>
        </w:rPr>
        <w:t xml:space="preserve"> scripts using </w:t>
      </w:r>
      <w:r w:rsidRPr="0078691B">
        <w:rPr>
          <w:bCs/>
          <w:color w:val="000000" w:themeColor="text1"/>
        </w:rPr>
        <w:t>oozie</w:t>
      </w:r>
      <w:r w:rsidRPr="0078691B">
        <w:rPr>
          <w:color w:val="000000" w:themeColor="text1"/>
        </w:rPr>
        <w:t>.</w:t>
      </w:r>
    </w:p>
    <w:p w14:paraId="4B029B14" w14:textId="77777777" w:rsidR="00B13B93" w:rsidRPr="0078691B" w:rsidRDefault="00B13B93" w:rsidP="00565129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 xml:space="preserve">Loaded and transformed large sets of structured, semi structured, and unstructured data with </w:t>
      </w:r>
      <w:r w:rsidRPr="0078691B">
        <w:rPr>
          <w:bCs/>
          <w:color w:val="000000" w:themeColor="text1"/>
        </w:rPr>
        <w:t>Map Reduce, Hive and pig.</w:t>
      </w:r>
    </w:p>
    <w:p w14:paraId="3E042D6D" w14:textId="7D26DBCE" w:rsidR="00B13B93" w:rsidRPr="0078691B" w:rsidRDefault="00B13B93" w:rsidP="00565129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  <w:r w:rsidRPr="0078691B">
        <w:rPr>
          <w:color w:val="000000" w:themeColor="text1"/>
        </w:rPr>
        <w:t xml:space="preserve">Experienced in analyzing data using </w:t>
      </w:r>
      <w:r w:rsidRPr="0078691B">
        <w:rPr>
          <w:bCs/>
          <w:color w:val="000000" w:themeColor="text1"/>
        </w:rPr>
        <w:t>HQL, Pig Latin</w:t>
      </w:r>
      <w:r w:rsidRPr="0078691B">
        <w:rPr>
          <w:color w:val="000000" w:themeColor="text1"/>
        </w:rPr>
        <w:t xml:space="preserve"> and extending </w:t>
      </w:r>
      <w:r w:rsidRPr="0078691B">
        <w:rPr>
          <w:bCs/>
          <w:color w:val="000000" w:themeColor="text1"/>
        </w:rPr>
        <w:t>HIVE</w:t>
      </w:r>
      <w:r w:rsidRPr="0078691B">
        <w:rPr>
          <w:color w:val="000000" w:themeColor="text1"/>
        </w:rPr>
        <w:t xml:space="preserve"> and </w:t>
      </w:r>
      <w:r w:rsidRPr="0078691B">
        <w:rPr>
          <w:bCs/>
          <w:color w:val="000000" w:themeColor="text1"/>
        </w:rPr>
        <w:t>PIG</w:t>
      </w:r>
      <w:r w:rsidRPr="0078691B">
        <w:rPr>
          <w:color w:val="000000" w:themeColor="text1"/>
        </w:rPr>
        <w:t xml:space="preserve"> core functionality by using custom </w:t>
      </w:r>
      <w:r w:rsidRPr="0078691B">
        <w:rPr>
          <w:bCs/>
          <w:color w:val="000000" w:themeColor="text1"/>
        </w:rPr>
        <w:t>UDFs</w:t>
      </w:r>
      <w:r w:rsidRPr="0078691B">
        <w:rPr>
          <w:color w:val="000000" w:themeColor="text1"/>
        </w:rPr>
        <w:t>.</w:t>
      </w:r>
    </w:p>
    <w:p w14:paraId="2CEFEC32" w14:textId="77777777" w:rsidR="0078691B" w:rsidRPr="0078691B" w:rsidRDefault="0078691B" w:rsidP="0078691B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78691B">
        <w:rPr>
          <w:color w:val="000000" w:themeColor="text1"/>
        </w:rPr>
        <w:t xml:space="preserve">Experience in writing complex SQL Queries to generate reports as per clients’ requirement. </w:t>
      </w:r>
    </w:p>
    <w:p w14:paraId="56CB680B" w14:textId="77777777" w:rsidR="0078691B" w:rsidRDefault="0078691B" w:rsidP="0078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 w:themeColor="text1"/>
        </w:rPr>
      </w:pPr>
    </w:p>
    <w:p w14:paraId="6F8044AD" w14:textId="77777777" w:rsidR="00797DEA" w:rsidRDefault="00BC3691" w:rsidP="00565129">
      <w:pPr>
        <w:pStyle w:val="Heading1"/>
        <w:spacing w:after="0"/>
        <w:rPr>
          <w:rFonts w:asciiTheme="minorHAnsi" w:hAnsiTheme="minorHAnsi"/>
          <w:color w:val="000000" w:themeColor="text1"/>
        </w:rPr>
      </w:pPr>
      <w:sdt>
        <w:sdtPr>
          <w:rPr>
            <w:rFonts w:asciiTheme="minorHAnsi" w:hAnsiTheme="minorHAnsi"/>
            <w:color w:val="000000" w:themeColor="text1"/>
          </w:rPr>
          <w:alias w:val="Education:"/>
          <w:tag w:val="Education:"/>
          <w:id w:val="807127995"/>
          <w:placeholder>
            <w:docPart w:val="485754EF89DC488B96AB419F547D1550"/>
          </w:placeholder>
          <w:temporary/>
          <w:showingPlcHdr/>
          <w15:appearance w15:val="hidden"/>
        </w:sdtPr>
        <w:sdtEndPr/>
        <w:sdtContent>
          <w:r w:rsidR="006C30AF" w:rsidRPr="000A0A78">
            <w:rPr>
              <w:rFonts w:asciiTheme="minorHAnsi" w:hAnsiTheme="minorHAnsi"/>
              <w:color w:val="000000" w:themeColor="text1"/>
            </w:rPr>
            <w:t>Education</w:t>
          </w:r>
        </w:sdtContent>
      </w:sdt>
    </w:p>
    <w:p w14:paraId="4EAC2A13" w14:textId="7B1E2EED" w:rsidR="00797DEA" w:rsidRPr="00797DEA" w:rsidRDefault="00B559F1" w:rsidP="00565129">
      <w:pPr>
        <w:pStyle w:val="Heading1"/>
        <w:spacing w:after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  <w:sz w:val="24"/>
          <w:szCs w:val="24"/>
        </w:rPr>
        <w:t>Master</w:t>
      </w:r>
      <w:r w:rsidR="00012611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of Science in</w:t>
      </w:r>
      <w:r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computer science</w:t>
      </w:r>
    </w:p>
    <w:p w14:paraId="6137E306" w14:textId="06D00276" w:rsidR="002D4363" w:rsidRDefault="002D4363" w:rsidP="00565129">
      <w:pPr>
        <w:pStyle w:val="Heading1"/>
        <w:spacing w:after="0"/>
        <w:rPr>
          <w:b w:val="0"/>
          <w:bCs/>
          <w:color w:val="000000" w:themeColor="text1"/>
          <w:sz w:val="24"/>
          <w:szCs w:val="24"/>
        </w:rPr>
      </w:pPr>
      <w:r w:rsidRPr="00797DEA">
        <w:rPr>
          <w:b w:val="0"/>
          <w:bCs/>
          <w:color w:val="000000" w:themeColor="text1"/>
          <w:sz w:val="24"/>
          <w:szCs w:val="24"/>
        </w:rPr>
        <w:t>Bowie state university</w:t>
      </w:r>
    </w:p>
    <w:p w14:paraId="36F2FE0B" w14:textId="1E8ABBFC" w:rsidR="006C30AF" w:rsidRPr="00A2294C" w:rsidRDefault="00B559F1" w:rsidP="00565129">
      <w:pPr>
        <w:tabs>
          <w:tab w:val="left" w:pos="90"/>
        </w:tabs>
        <w:spacing w:before="60" w:after="0"/>
        <w:rPr>
          <w:rFonts w:eastAsiaTheme="majorEastAsia" w:cstheme="majorBidi"/>
          <w:b/>
          <w:caps/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4"/>
        </w:rPr>
        <w:t>Bachelor</w:t>
      </w:r>
      <w:r w:rsidR="00012611">
        <w:rPr>
          <w:color w:val="000000" w:themeColor="text1"/>
          <w:sz w:val="24"/>
          <w:szCs w:val="24"/>
        </w:rPr>
        <w:t xml:space="preserve"> of Engineering</w:t>
      </w:r>
      <w:r>
        <w:rPr>
          <w:color w:val="000000" w:themeColor="text1"/>
          <w:sz w:val="24"/>
          <w:szCs w:val="24"/>
        </w:rPr>
        <w:t xml:space="preserve"> in </w:t>
      </w:r>
      <w:r w:rsidR="00012611">
        <w:rPr>
          <w:color w:val="000000" w:themeColor="text1"/>
          <w:sz w:val="24"/>
          <w:szCs w:val="24"/>
        </w:rPr>
        <w:t>Computer Science Engineer</w:t>
      </w:r>
    </w:p>
    <w:p w14:paraId="68772C58" w14:textId="0B0634A5" w:rsidR="00A2294C" w:rsidRPr="00A2294C" w:rsidRDefault="00A2294C" w:rsidP="00565129">
      <w:pPr>
        <w:spacing w:after="0"/>
        <w:rPr>
          <w:sz w:val="24"/>
          <w:szCs w:val="24"/>
        </w:rPr>
      </w:pPr>
      <w:r w:rsidRPr="007908FD">
        <w:rPr>
          <w:color w:val="000000" w:themeColor="text1"/>
          <w:sz w:val="24"/>
          <w:szCs w:val="24"/>
        </w:rPr>
        <w:t>Satyabhama University</w:t>
      </w:r>
    </w:p>
    <w:p w14:paraId="09A7FD1F" w14:textId="3779ED4C" w:rsidR="001F7FD0" w:rsidRDefault="001F7FD0" w:rsidP="00565129">
      <w:pPr>
        <w:pStyle w:val="Heading1"/>
        <w:spacing w:after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C</w:t>
      </w:r>
      <w:r w:rsidRPr="001F7FD0">
        <w:rPr>
          <w:rFonts w:asciiTheme="minorHAnsi" w:hAnsiTheme="minorHAnsi"/>
          <w:color w:val="000000" w:themeColor="text1"/>
        </w:rPr>
        <w:t>ertification</w:t>
      </w:r>
    </w:p>
    <w:p w14:paraId="549B8E88" w14:textId="1CC3DC7D" w:rsidR="001F7FD0" w:rsidRPr="00B74150" w:rsidRDefault="00B74150" w:rsidP="005651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color w:val="000000" w:themeColor="text1"/>
          <w:sz w:val="24"/>
          <w:szCs w:val="24"/>
        </w:rPr>
      </w:pPr>
      <w:r w:rsidRPr="00B74150">
        <w:rPr>
          <w:rFonts w:eastAsiaTheme="majorEastAsia" w:cstheme="majorBidi"/>
          <w:bCs/>
          <w:color w:val="000000" w:themeColor="text1"/>
          <w:sz w:val="24"/>
          <w:szCs w:val="24"/>
        </w:rPr>
        <w:t>AWS Certified Developer – Associate</w:t>
      </w:r>
    </w:p>
    <w:p w14:paraId="7653A61E" w14:textId="567A656D" w:rsidR="004627CD" w:rsidRDefault="00472718" w:rsidP="00565129">
      <w:pPr>
        <w:pStyle w:val="Heading1"/>
        <w:spacing w:after="0"/>
        <w:rPr>
          <w:rFonts w:asciiTheme="minorHAnsi" w:hAnsiTheme="minorHAnsi"/>
          <w:color w:val="000000" w:themeColor="text1"/>
          <w:szCs w:val="28"/>
        </w:rPr>
      </w:pPr>
      <w:r w:rsidRPr="000A0A78">
        <w:rPr>
          <w:rFonts w:asciiTheme="minorHAnsi" w:hAnsiTheme="minorHAnsi"/>
          <w:color w:val="000000" w:themeColor="text1"/>
          <w:szCs w:val="28"/>
        </w:rPr>
        <w:lastRenderedPageBreak/>
        <w:t>T</w:t>
      </w:r>
      <w:r w:rsidR="000A0A78">
        <w:rPr>
          <w:rFonts w:asciiTheme="minorHAnsi" w:hAnsiTheme="minorHAnsi"/>
          <w:color w:val="000000" w:themeColor="text1"/>
          <w:szCs w:val="28"/>
        </w:rPr>
        <w:t>echnical</w:t>
      </w:r>
      <w:r w:rsidRPr="000A0A78">
        <w:rPr>
          <w:rFonts w:asciiTheme="minorHAnsi" w:hAnsiTheme="minorHAnsi"/>
          <w:color w:val="000000" w:themeColor="text1"/>
          <w:szCs w:val="28"/>
        </w:rPr>
        <w:t xml:space="preserve"> S</w:t>
      </w:r>
      <w:r w:rsidR="000A0A78">
        <w:rPr>
          <w:rFonts w:asciiTheme="minorHAnsi" w:hAnsiTheme="minorHAnsi"/>
          <w:color w:val="000000" w:themeColor="text1"/>
          <w:szCs w:val="28"/>
        </w:rPr>
        <w:t>kills</w:t>
      </w:r>
    </w:p>
    <w:tbl>
      <w:tblPr>
        <w:tblStyle w:val="TableGrid"/>
        <w:tblW w:w="9936" w:type="dxa"/>
        <w:tblLayout w:type="fixed"/>
        <w:tblLook w:val="04A0" w:firstRow="1" w:lastRow="0" w:firstColumn="1" w:lastColumn="0" w:noHBand="0" w:noVBand="1"/>
      </w:tblPr>
      <w:tblGrid>
        <w:gridCol w:w="2405"/>
        <w:gridCol w:w="7531"/>
      </w:tblGrid>
      <w:tr w:rsidR="00FF2E99" w:rsidRPr="00A06AD5" w14:paraId="73F635D2" w14:textId="77777777" w:rsidTr="0078691B">
        <w:tc>
          <w:tcPr>
            <w:tcW w:w="2405" w:type="dxa"/>
          </w:tcPr>
          <w:p w14:paraId="28C89B53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Programming Languages:</w:t>
            </w:r>
          </w:p>
        </w:tc>
        <w:tc>
          <w:tcPr>
            <w:tcW w:w="7531" w:type="dxa"/>
          </w:tcPr>
          <w:p w14:paraId="32FB764D" w14:textId="5A3FF02C" w:rsidR="00FF2E99" w:rsidRPr="00A06AD5" w:rsidRDefault="00252E07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252E07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Python, </w:t>
            </w:r>
            <w:proofErr w:type="spellStart"/>
            <w:r w:rsidRPr="00252E07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PySpark</w:t>
            </w:r>
            <w:proofErr w:type="spellEnd"/>
            <w:r w:rsidRPr="00252E07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, Shell Scripting</w:t>
            </w:r>
          </w:p>
        </w:tc>
      </w:tr>
      <w:tr w:rsidR="00FF2E99" w:rsidRPr="00A06AD5" w14:paraId="3AE0F267" w14:textId="77777777" w:rsidTr="0078691B">
        <w:tc>
          <w:tcPr>
            <w:tcW w:w="2405" w:type="dxa"/>
          </w:tcPr>
          <w:p w14:paraId="477BAEED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Big Data Ecosystems</w:t>
            </w:r>
          </w:p>
        </w:tc>
        <w:tc>
          <w:tcPr>
            <w:tcW w:w="7531" w:type="dxa"/>
          </w:tcPr>
          <w:p w14:paraId="6EF29AD4" w14:textId="77777777" w:rsidR="00FF2E99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6C2AA3F6" w14:textId="0340002D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Hadoop, MapReduce, HDFS, HBase, Hive, Pig, Sqoop</w:t>
            </w: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F2E99" w:rsidRPr="00A06AD5" w14:paraId="016987D7" w14:textId="77777777" w:rsidTr="0078691B">
        <w:tc>
          <w:tcPr>
            <w:tcW w:w="2405" w:type="dxa"/>
          </w:tcPr>
          <w:p w14:paraId="62C031C2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AWS Services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:                        </w:t>
            </w:r>
          </w:p>
        </w:tc>
        <w:tc>
          <w:tcPr>
            <w:tcW w:w="7531" w:type="dxa"/>
          </w:tcPr>
          <w:p w14:paraId="0241BF3D" w14:textId="77777777" w:rsidR="00FF2E99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F523FE2" w14:textId="7F2877E9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05E2A"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  <w:t xml:space="preserve">S3, Lambda, EC2, DynamoDB, Glue, </w:t>
            </w:r>
            <w:r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  <w:t xml:space="preserve">Athena, </w:t>
            </w:r>
            <w:r w:rsidRPr="00D05E2A"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  <w:t xml:space="preserve">IAM, VPC, AWS CLI, </w:t>
            </w:r>
            <w:r w:rsidRPr="00FE2FA9"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  <w:t>SNS, SQS</w:t>
            </w:r>
            <w:r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  <w:t xml:space="preserve">, kinesis, </w:t>
            </w:r>
            <w:r w:rsidRPr="00FE2FA9"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  <w:t xml:space="preserve">RDS, CloudFormation, CloudWatch, </w:t>
            </w:r>
            <w:r w:rsidR="0078691B"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  <w:t>Data pipelines</w:t>
            </w:r>
            <w:r w:rsidRPr="00FE2FA9"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  <w:t>, Route53</w:t>
            </w:r>
            <w:r w:rsidRPr="00D05E2A">
              <w:rPr>
                <w:rFonts w:asciiTheme="minorHAnsi" w:hAnsiTheme="minorHAnsi"/>
                <w:b w:val="0"/>
                <w:bCs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           </w:t>
            </w:r>
          </w:p>
        </w:tc>
      </w:tr>
      <w:tr w:rsidR="00FF2E99" w:rsidRPr="00A06AD5" w14:paraId="0F8837D3" w14:textId="77777777" w:rsidTr="0078691B">
        <w:tc>
          <w:tcPr>
            <w:tcW w:w="2405" w:type="dxa"/>
          </w:tcPr>
          <w:p w14:paraId="488CF934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Scripting Languages</w:t>
            </w: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:</w:t>
            </w: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ab/>
              <w:t xml:space="preserve">         </w:t>
            </w:r>
          </w:p>
        </w:tc>
        <w:tc>
          <w:tcPr>
            <w:tcW w:w="7531" w:type="dxa"/>
          </w:tcPr>
          <w:p w14:paraId="63411F46" w14:textId="77777777" w:rsidR="00FF2E99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5459AE80" w14:textId="1C2571B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JavaScript, HTML</w:t>
            </w: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, CSS and</w:t>
            </w: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Bash.</w:t>
            </w:r>
          </w:p>
        </w:tc>
      </w:tr>
      <w:tr w:rsidR="00FF2E99" w:rsidRPr="00A06AD5" w14:paraId="7D60C35C" w14:textId="77777777" w:rsidTr="0078691B">
        <w:tc>
          <w:tcPr>
            <w:tcW w:w="2405" w:type="dxa"/>
          </w:tcPr>
          <w:p w14:paraId="77D24C87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Visualization Tools:</w:t>
            </w: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ab/>
              <w:t xml:space="preserve">         </w:t>
            </w:r>
          </w:p>
        </w:tc>
        <w:tc>
          <w:tcPr>
            <w:tcW w:w="7531" w:type="dxa"/>
          </w:tcPr>
          <w:p w14:paraId="59CEBDB2" w14:textId="77777777" w:rsidR="00FF2E99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6B5029CE" w14:textId="08F7FFC5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Tableau</w:t>
            </w:r>
            <w:r w:rsidR="008C0452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, Power BI</w:t>
            </w: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F2E99" w:rsidRPr="00A06AD5" w14:paraId="1AABD8D7" w14:textId="77777777" w:rsidTr="0078691B">
        <w:tc>
          <w:tcPr>
            <w:tcW w:w="2405" w:type="dxa"/>
          </w:tcPr>
          <w:p w14:paraId="0433A69F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Tools/Technology</w:t>
            </w: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:              </w:t>
            </w:r>
          </w:p>
        </w:tc>
        <w:tc>
          <w:tcPr>
            <w:tcW w:w="7531" w:type="dxa"/>
          </w:tcPr>
          <w:p w14:paraId="4C8BE186" w14:textId="77777777" w:rsidR="00FF2E99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2D57C1A0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Eclipse, JDeveloper, MS Visual Studio</w:t>
            </w: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F2E99" w:rsidRPr="00A06AD5" w14:paraId="00B8848A" w14:textId="77777777" w:rsidTr="0078691B">
        <w:tc>
          <w:tcPr>
            <w:tcW w:w="2405" w:type="dxa"/>
          </w:tcPr>
          <w:p w14:paraId="4DAA6F0B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Databases:</w:t>
            </w: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ab/>
              <w:t xml:space="preserve">                       </w:t>
            </w:r>
          </w:p>
        </w:tc>
        <w:tc>
          <w:tcPr>
            <w:tcW w:w="7531" w:type="dxa"/>
          </w:tcPr>
          <w:p w14:paraId="1E72E904" w14:textId="77777777" w:rsidR="00FF2E99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39620722" w14:textId="5A388A74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SQL, </w:t>
            </w: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Oracle</w:t>
            </w: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, HBase.</w:t>
            </w:r>
          </w:p>
        </w:tc>
      </w:tr>
      <w:tr w:rsidR="00FF2E99" w:rsidRPr="00A06AD5" w14:paraId="5D3C1619" w14:textId="77777777" w:rsidTr="0078691B">
        <w:trPr>
          <w:trHeight w:val="50"/>
        </w:trPr>
        <w:tc>
          <w:tcPr>
            <w:tcW w:w="2405" w:type="dxa"/>
          </w:tcPr>
          <w:p w14:paraId="0AEEABFA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Methodologies:</w:t>
            </w:r>
            <w:r w:rsidRPr="00A06AD5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7531" w:type="dxa"/>
          </w:tcPr>
          <w:p w14:paraId="01485284" w14:textId="77777777" w:rsidR="00FF2E99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4E924A60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Agile,</w:t>
            </w: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waterfall</w:t>
            </w:r>
            <w:r w:rsidRPr="00A06AD5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F2E99" w:rsidRPr="00A06AD5" w14:paraId="478032B0" w14:textId="77777777" w:rsidTr="0078691B">
        <w:trPr>
          <w:trHeight w:val="50"/>
        </w:trPr>
        <w:tc>
          <w:tcPr>
            <w:tcW w:w="2405" w:type="dxa"/>
          </w:tcPr>
          <w:p w14:paraId="65289E7D" w14:textId="77777777" w:rsidR="00FF2E99" w:rsidRPr="00A06AD5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41F87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Project Management tool</w:t>
            </w:r>
          </w:p>
        </w:tc>
        <w:tc>
          <w:tcPr>
            <w:tcW w:w="7531" w:type="dxa"/>
          </w:tcPr>
          <w:p w14:paraId="62550058" w14:textId="77777777" w:rsidR="00FF2E99" w:rsidRDefault="00FF2E99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71FB0F20" w14:textId="2AB72623" w:rsidR="00FF2E99" w:rsidRDefault="0078691B" w:rsidP="00565129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Redmine</w:t>
            </w:r>
            <w:r w:rsidR="00FF2E9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0D4824E" w14:textId="10B7AA64" w:rsidR="006270A9" w:rsidRDefault="00BC3691" w:rsidP="00565129">
      <w:pPr>
        <w:pStyle w:val="Heading1"/>
        <w:spacing w:after="0"/>
        <w:rPr>
          <w:rFonts w:asciiTheme="minorHAnsi" w:hAnsiTheme="minorHAnsi"/>
          <w:color w:val="000000" w:themeColor="text1"/>
        </w:rPr>
      </w:pPr>
      <w:sdt>
        <w:sdtPr>
          <w:rPr>
            <w:rFonts w:asciiTheme="minorHAnsi" w:hAnsiTheme="minorHAnsi"/>
            <w:color w:val="000000" w:themeColor="text1"/>
          </w:rPr>
          <w:alias w:val="Experience:"/>
          <w:tag w:val="Experience:"/>
          <w:id w:val="171684534"/>
          <w:placeholder>
            <w:docPart w:val="1631AD138ADA497DB2D87968A0163FE6"/>
          </w:placeholder>
          <w:temporary/>
          <w:showingPlcHdr/>
          <w15:appearance w15:val="hidden"/>
        </w:sdtPr>
        <w:sdtEndPr/>
        <w:sdtContent>
          <w:r w:rsidR="009D5933" w:rsidRPr="000A0A78">
            <w:rPr>
              <w:rFonts w:asciiTheme="minorHAnsi" w:hAnsiTheme="minorHAnsi"/>
              <w:color w:val="000000" w:themeColor="text1"/>
            </w:rPr>
            <w:t>Experience</w:t>
          </w:r>
        </w:sdtContent>
      </w:sdt>
      <w:r w:rsidR="00303CAE" w:rsidRPr="000A0A78">
        <w:rPr>
          <w:rFonts w:asciiTheme="minorHAnsi" w:hAnsiTheme="minorHAnsi"/>
          <w:color w:val="000000" w:themeColor="text1"/>
        </w:rPr>
        <w:t>:</w:t>
      </w:r>
    </w:p>
    <w:p w14:paraId="09EE99D6" w14:textId="7999CDB5" w:rsidR="00A139EF" w:rsidRPr="00A139EF" w:rsidRDefault="00A139EF" w:rsidP="00A139EF">
      <w:pPr>
        <w:pStyle w:val="Heading1"/>
        <w:spacing w:after="0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Nexzentek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A139EF">
        <w:rPr>
          <w:rFonts w:asciiTheme="minorHAnsi" w:hAnsiTheme="minorHAnsi"/>
          <w:color w:val="000000" w:themeColor="text1"/>
          <w:sz w:val="22"/>
          <w:szCs w:val="22"/>
        </w:rPr>
        <w:t>Inc</w:t>
      </w:r>
    </w:p>
    <w:p w14:paraId="21906349" w14:textId="6F8DBFAD" w:rsidR="00A139EF" w:rsidRPr="00A139EF" w:rsidRDefault="00A139EF" w:rsidP="00A139EF">
      <w:pPr>
        <w:pStyle w:val="Heading1"/>
        <w:spacing w:after="0"/>
        <w:rPr>
          <w:rFonts w:asciiTheme="minorHAnsi" w:hAnsiTheme="minorHAnsi"/>
          <w:color w:val="000000" w:themeColor="text1"/>
          <w:sz w:val="22"/>
          <w:szCs w:val="22"/>
        </w:rPr>
      </w:pPr>
      <w:r w:rsidRPr="00A139EF">
        <w:rPr>
          <w:rFonts w:asciiTheme="minorHAnsi" w:hAnsiTheme="minorHAnsi"/>
          <w:color w:val="000000" w:themeColor="text1"/>
          <w:sz w:val="22"/>
          <w:szCs w:val="22"/>
        </w:rPr>
        <w:t>End Client: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CareCentra</w:t>
      </w:r>
      <w:r w:rsidRPr="00A139EF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/>
          <w:color w:val="000000" w:themeColor="text1"/>
          <w:sz w:val="22"/>
          <w:szCs w:val="22"/>
        </w:rPr>
        <w:t>NY</w:t>
      </w:r>
      <w:r w:rsidRPr="00A139EF">
        <w:rPr>
          <w:rFonts w:asciiTheme="minorHAnsi" w:hAnsiTheme="minorHAnsi"/>
          <w:color w:val="000000" w:themeColor="text1"/>
          <w:sz w:val="22"/>
          <w:szCs w:val="22"/>
        </w:rPr>
        <w:t xml:space="preserve">                                           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                                                        </w:t>
      </w:r>
      <w:r w:rsidRPr="00A139EF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Oct</w:t>
      </w:r>
      <w:r w:rsidRPr="00A139EF">
        <w:rPr>
          <w:rFonts w:asciiTheme="minorHAnsi" w:hAnsiTheme="minorHAnsi"/>
          <w:color w:val="000000" w:themeColor="text1"/>
          <w:sz w:val="22"/>
          <w:szCs w:val="22"/>
        </w:rPr>
        <w:t xml:space="preserve"> 201</w:t>
      </w:r>
      <w:r>
        <w:rPr>
          <w:rFonts w:asciiTheme="minorHAnsi" w:hAnsiTheme="minorHAnsi"/>
          <w:color w:val="000000" w:themeColor="text1"/>
          <w:sz w:val="22"/>
          <w:szCs w:val="22"/>
        </w:rPr>
        <w:t>8</w:t>
      </w:r>
      <w:r w:rsidRPr="00A139EF">
        <w:rPr>
          <w:rFonts w:asciiTheme="minorHAnsi" w:hAnsiTheme="minorHAnsi"/>
          <w:color w:val="000000" w:themeColor="text1"/>
          <w:sz w:val="22"/>
          <w:szCs w:val="22"/>
        </w:rPr>
        <w:t xml:space="preserve"> – Present</w:t>
      </w:r>
    </w:p>
    <w:p w14:paraId="3B3DB85E" w14:textId="470BD3E8" w:rsidR="00A139EF" w:rsidRPr="00A139EF" w:rsidRDefault="00B46A45" w:rsidP="00A139EF">
      <w:pPr>
        <w:pStyle w:val="Heading1"/>
        <w:spacing w:after="0"/>
        <w:rPr>
          <w:rFonts w:asciiTheme="minorHAnsi" w:hAnsiTheme="minorHAnsi"/>
          <w:color w:val="000000" w:themeColor="text1"/>
          <w:sz w:val="22"/>
          <w:szCs w:val="22"/>
        </w:rPr>
      </w:pPr>
      <w:bookmarkStart w:id="2" w:name="_Hlk15474134"/>
      <w:r>
        <w:rPr>
          <w:rFonts w:asciiTheme="minorHAnsi" w:hAnsiTheme="minorHAnsi"/>
          <w:color w:val="000000" w:themeColor="text1"/>
          <w:sz w:val="22"/>
          <w:szCs w:val="22"/>
        </w:rPr>
        <w:t>Aws</w:t>
      </w:r>
      <w:r w:rsidR="00A139EF" w:rsidRPr="00A139EF">
        <w:rPr>
          <w:rFonts w:asciiTheme="minorHAnsi" w:hAnsiTheme="minorHAnsi"/>
          <w:color w:val="000000" w:themeColor="text1"/>
          <w:sz w:val="22"/>
          <w:szCs w:val="22"/>
        </w:rPr>
        <w:t xml:space="preserve"> Engineer</w:t>
      </w:r>
      <w:bookmarkEnd w:id="2"/>
    </w:p>
    <w:p w14:paraId="4FB4A73A" w14:textId="77777777" w:rsidR="00A139EF" w:rsidRPr="00A139EF" w:rsidRDefault="00A139EF" w:rsidP="00A139EF">
      <w:pPr>
        <w:pStyle w:val="Heading1"/>
        <w:spacing w:after="0"/>
        <w:rPr>
          <w:rFonts w:asciiTheme="minorHAnsi" w:hAnsiTheme="minorHAnsi"/>
          <w:color w:val="000000" w:themeColor="text1"/>
          <w:sz w:val="22"/>
          <w:szCs w:val="22"/>
        </w:rPr>
      </w:pPr>
      <w:r w:rsidRPr="00A139EF">
        <w:rPr>
          <w:rFonts w:asciiTheme="minorHAnsi" w:hAnsiTheme="minorHAnsi"/>
          <w:color w:val="000000" w:themeColor="text1"/>
          <w:sz w:val="22"/>
          <w:szCs w:val="22"/>
        </w:rPr>
        <w:t xml:space="preserve">Responsibilities: </w:t>
      </w:r>
    </w:p>
    <w:p w14:paraId="684AF609" w14:textId="4A0C0149" w:rsidR="00A139EF" w:rsidRPr="00832251" w:rsidRDefault="00E06A98" w:rsidP="00E06A98">
      <w:pPr>
        <w:pStyle w:val="Body"/>
        <w:numPr>
          <w:ilvl w:val="0"/>
          <w:numId w:val="48"/>
        </w:numPr>
        <w:spacing w:after="0" w:line="240" w:lineRule="auto"/>
        <w:rPr>
          <w:rStyle w:val="apple-converted-space"/>
          <w:rFonts w:asciiTheme="minorHAnsi" w:hAnsiTheme="minorHAnsi" w:cs="Times New Roman"/>
        </w:rPr>
      </w:pPr>
      <w:r w:rsidRPr="00832251">
        <w:rPr>
          <w:rStyle w:val="apple-converted-space"/>
          <w:rFonts w:asciiTheme="minorHAnsi" w:hAnsiTheme="minorHAnsi" w:cs="Times New Roman"/>
        </w:rPr>
        <w:t>Used IAM to set up user roles with corresponding user and group policies using JSON and add project users to the AWS account with multi-factor authentication enabled and least privilege permissions.</w:t>
      </w:r>
    </w:p>
    <w:p w14:paraId="50BED7EB" w14:textId="77777777" w:rsidR="00E06A98" w:rsidRPr="00832251" w:rsidRDefault="00E06A98" w:rsidP="00C048AB">
      <w:pPr>
        <w:pStyle w:val="ListParagraph"/>
        <w:numPr>
          <w:ilvl w:val="0"/>
          <w:numId w:val="48"/>
        </w:numPr>
        <w:spacing w:after="0"/>
        <w:rPr>
          <w:color w:val="000000" w:themeColor="text1"/>
        </w:rPr>
      </w:pPr>
      <w:r w:rsidRPr="00832251">
        <w:rPr>
          <w:rFonts w:cs="Times New Roman"/>
          <w:color w:val="000000"/>
          <w:u w:color="000000"/>
          <w:lang w:eastAsia="x-none"/>
        </w:rPr>
        <w:t>Setting up CRON jobs using Cloud Watch to schedule tasks.</w:t>
      </w:r>
    </w:p>
    <w:p w14:paraId="5AA99AEF" w14:textId="08877C79" w:rsidR="00A139EF" w:rsidRPr="00832251" w:rsidRDefault="00E06A98" w:rsidP="00C048AB">
      <w:pPr>
        <w:pStyle w:val="ListParagraph"/>
        <w:numPr>
          <w:ilvl w:val="0"/>
          <w:numId w:val="48"/>
        </w:numPr>
        <w:spacing w:after="0"/>
        <w:rPr>
          <w:color w:val="000000" w:themeColor="text1"/>
        </w:rPr>
      </w:pPr>
      <w:r w:rsidRPr="00832251">
        <w:rPr>
          <w:color w:val="000000" w:themeColor="text1"/>
        </w:rPr>
        <w:t>Collecting Data from various sources, building, maintaining data pipelines and processing data via these pipelines, generating ETL scripts to catalog and process data from Databases (OLTP) to Data Warehouses</w:t>
      </w:r>
    </w:p>
    <w:p w14:paraId="44B7C832" w14:textId="5CEC2BA1" w:rsidR="00E06A98" w:rsidRPr="00832251" w:rsidRDefault="00E06A98" w:rsidP="00E06A98">
      <w:pPr>
        <w:pStyle w:val="Body"/>
        <w:numPr>
          <w:ilvl w:val="0"/>
          <w:numId w:val="48"/>
        </w:numPr>
        <w:spacing w:after="0" w:line="240" w:lineRule="auto"/>
        <w:rPr>
          <w:rStyle w:val="apple-converted-space"/>
          <w:rFonts w:asciiTheme="minorHAnsi" w:hAnsiTheme="minorHAnsi" w:cs="Times New Roman"/>
        </w:rPr>
      </w:pPr>
      <w:r w:rsidRPr="00832251">
        <w:rPr>
          <w:rStyle w:val="apple-converted-space"/>
          <w:rFonts w:asciiTheme="minorHAnsi" w:hAnsiTheme="minorHAnsi" w:cs="Times New Roman"/>
        </w:rPr>
        <w:t>Responsible to monitor the jobs in production cluster while and trace the error logs when the jobs fail.</w:t>
      </w:r>
    </w:p>
    <w:p w14:paraId="57AB9A7B" w14:textId="7A6560F2" w:rsidR="00832251" w:rsidRPr="00832251" w:rsidRDefault="00E23E72" w:rsidP="002D3125">
      <w:pPr>
        <w:pStyle w:val="Body"/>
        <w:numPr>
          <w:ilvl w:val="0"/>
          <w:numId w:val="48"/>
        </w:numPr>
        <w:spacing w:after="0" w:line="240" w:lineRule="auto"/>
        <w:rPr>
          <w:rStyle w:val="apple-converted-space"/>
          <w:rFonts w:asciiTheme="minorHAnsi" w:hAnsiTheme="minorHAnsi"/>
          <w:color w:val="000000" w:themeColor="text1"/>
          <w:lang w:eastAsia="en-US"/>
        </w:rPr>
      </w:pPr>
      <w:r>
        <w:rPr>
          <w:rStyle w:val="apple-converted-space"/>
          <w:rFonts w:asciiTheme="minorHAnsi" w:hAnsiTheme="minorHAnsi" w:cs="Times New Roman"/>
        </w:rPr>
        <w:t xml:space="preserve">Designed </w:t>
      </w:r>
      <w:r w:rsidR="0094042E">
        <w:rPr>
          <w:rStyle w:val="apple-converted-space"/>
          <w:rFonts w:asciiTheme="minorHAnsi" w:hAnsiTheme="minorHAnsi" w:cs="Times New Roman"/>
        </w:rPr>
        <w:t>a</w:t>
      </w:r>
      <w:r>
        <w:rPr>
          <w:rStyle w:val="apple-converted-space"/>
          <w:rFonts w:asciiTheme="minorHAnsi" w:hAnsiTheme="minorHAnsi" w:cs="Times New Roman"/>
        </w:rPr>
        <w:t xml:space="preserve">nd </w:t>
      </w:r>
      <w:r w:rsidR="0094042E">
        <w:rPr>
          <w:rStyle w:val="apple-converted-space"/>
          <w:rFonts w:asciiTheme="minorHAnsi" w:hAnsiTheme="minorHAnsi" w:cs="Times New Roman"/>
        </w:rPr>
        <w:t xml:space="preserve">built </w:t>
      </w:r>
      <w:r w:rsidR="0094042E" w:rsidRPr="00832251">
        <w:rPr>
          <w:rStyle w:val="apple-converted-space"/>
          <w:rFonts w:asciiTheme="minorHAnsi" w:hAnsiTheme="minorHAnsi" w:cs="Times New Roman"/>
        </w:rPr>
        <w:t>Alexa</w:t>
      </w:r>
      <w:r w:rsidR="002B3A6A" w:rsidRPr="00832251">
        <w:rPr>
          <w:rStyle w:val="apple-converted-space"/>
          <w:rFonts w:asciiTheme="minorHAnsi" w:hAnsiTheme="minorHAnsi" w:cs="Times New Roman"/>
        </w:rPr>
        <w:t xml:space="preserve"> skills</w:t>
      </w:r>
      <w:r w:rsidR="00B46A45" w:rsidRPr="00832251">
        <w:rPr>
          <w:rStyle w:val="apple-converted-space"/>
          <w:rFonts w:asciiTheme="minorHAnsi" w:hAnsiTheme="minorHAnsi" w:cs="Times New Roman"/>
        </w:rPr>
        <w:t xml:space="preserve"> with AWS lambada and amazon Alexa</w:t>
      </w:r>
      <w:r w:rsidR="0094042E">
        <w:rPr>
          <w:rStyle w:val="apple-converted-space"/>
          <w:rFonts w:asciiTheme="minorHAnsi" w:hAnsiTheme="minorHAnsi" w:cs="Times New Roman"/>
        </w:rPr>
        <w:t xml:space="preserve"> for the nudge pathway which the team sending manually through text.</w:t>
      </w:r>
    </w:p>
    <w:p w14:paraId="7178084F" w14:textId="77777777" w:rsidR="00832251" w:rsidRDefault="00E06A98" w:rsidP="00472316">
      <w:pPr>
        <w:pStyle w:val="Body"/>
        <w:numPr>
          <w:ilvl w:val="0"/>
          <w:numId w:val="48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832251">
        <w:rPr>
          <w:rFonts w:asciiTheme="minorHAnsi" w:hAnsiTheme="minorHAnsi"/>
          <w:color w:val="000000" w:themeColor="text1"/>
        </w:rPr>
        <w:t>Create new application plans, graphics, and coding</w:t>
      </w:r>
      <w:r w:rsidR="00B46A45" w:rsidRPr="00832251">
        <w:rPr>
          <w:rFonts w:asciiTheme="minorHAnsi" w:hAnsiTheme="minorHAnsi"/>
          <w:color w:val="000000" w:themeColor="text1"/>
        </w:rPr>
        <w:t xml:space="preserve"> directly from</w:t>
      </w:r>
      <w:r w:rsidR="00FB1509" w:rsidRPr="00832251">
        <w:rPr>
          <w:rFonts w:asciiTheme="minorHAnsi" w:hAnsiTheme="minorHAnsi"/>
          <w:color w:val="000000" w:themeColor="text1"/>
        </w:rPr>
        <w:t xml:space="preserve"> the client </w:t>
      </w:r>
      <w:r w:rsidR="00B46A45" w:rsidRPr="00832251">
        <w:rPr>
          <w:rFonts w:asciiTheme="minorHAnsi" w:hAnsiTheme="minorHAnsi"/>
          <w:color w:val="000000" w:themeColor="text1"/>
        </w:rPr>
        <w:t>reequipment.</w:t>
      </w:r>
    </w:p>
    <w:p w14:paraId="03612F9D" w14:textId="77777777" w:rsidR="00832251" w:rsidRDefault="00B46A45" w:rsidP="00BD7C0C">
      <w:pPr>
        <w:pStyle w:val="Body"/>
        <w:numPr>
          <w:ilvl w:val="0"/>
          <w:numId w:val="48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832251">
        <w:rPr>
          <w:rFonts w:asciiTheme="minorHAnsi" w:hAnsiTheme="minorHAnsi"/>
          <w:color w:val="000000" w:themeColor="text1"/>
        </w:rPr>
        <w:t>Migrating data, applications, from an organization’s on-premises infrastructure to the cloud.</w:t>
      </w:r>
    </w:p>
    <w:p w14:paraId="6E67D290" w14:textId="6A8B1814" w:rsidR="00832251" w:rsidRPr="002B0346" w:rsidRDefault="00B46A45" w:rsidP="00010F79">
      <w:pPr>
        <w:pStyle w:val="Body"/>
        <w:numPr>
          <w:ilvl w:val="0"/>
          <w:numId w:val="48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832251">
        <w:rPr>
          <w:rFonts w:asciiTheme="minorHAnsi" w:hAnsiTheme="minorHAnsi"/>
          <w:color w:val="000000" w:themeColor="text1"/>
        </w:rPr>
        <w:t xml:space="preserve">Created new AI chat bots with help of Twilio autopilot to send our nudges to the clients and reply </w:t>
      </w:r>
      <w:r w:rsidR="00832251" w:rsidRPr="00832251">
        <w:rPr>
          <w:rFonts w:asciiTheme="minorHAnsi" w:hAnsiTheme="minorHAnsi"/>
          <w:color w:val="000000" w:themeColor="text1"/>
        </w:rPr>
        <w:t>t</w:t>
      </w:r>
      <w:r w:rsidRPr="00832251">
        <w:rPr>
          <w:rFonts w:asciiTheme="minorHAnsi" w:hAnsiTheme="minorHAnsi"/>
          <w:color w:val="000000" w:themeColor="text1"/>
        </w:rPr>
        <w:t xml:space="preserve">o the </w:t>
      </w:r>
      <w:r w:rsidRPr="002B0346">
        <w:rPr>
          <w:rFonts w:asciiTheme="minorHAnsi" w:hAnsiTheme="minorHAnsi"/>
          <w:color w:val="000000" w:themeColor="text1"/>
        </w:rPr>
        <w:t xml:space="preserve">patient based on their </w:t>
      </w:r>
      <w:r w:rsidR="00832251" w:rsidRPr="002B0346">
        <w:rPr>
          <w:rFonts w:asciiTheme="minorHAnsi" w:hAnsiTheme="minorHAnsi"/>
          <w:color w:val="000000" w:themeColor="text1"/>
        </w:rPr>
        <w:t>response.</w:t>
      </w:r>
    </w:p>
    <w:p w14:paraId="0FDD3A7F" w14:textId="3939D9FC" w:rsidR="00832251" w:rsidRPr="002B0346" w:rsidRDefault="00B46A45" w:rsidP="00A139EF">
      <w:pPr>
        <w:pStyle w:val="Body"/>
        <w:numPr>
          <w:ilvl w:val="0"/>
          <w:numId w:val="48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2B0346">
        <w:rPr>
          <w:rFonts w:asciiTheme="minorHAnsi" w:hAnsiTheme="minorHAnsi"/>
          <w:color w:val="000000" w:themeColor="text1"/>
        </w:rPr>
        <w:t>Created new AI chat bots with help of AWS Lex to help the patient to book appointment with their doctors.</w:t>
      </w:r>
    </w:p>
    <w:p w14:paraId="56CE3FDF" w14:textId="1CF82CEF" w:rsidR="00B54797" w:rsidRPr="002B0346" w:rsidRDefault="00B54797" w:rsidP="0082243A">
      <w:pPr>
        <w:pStyle w:val="Body"/>
        <w:numPr>
          <w:ilvl w:val="0"/>
          <w:numId w:val="48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2B0346">
        <w:rPr>
          <w:rFonts w:asciiTheme="minorHAnsi" w:hAnsiTheme="minorHAnsi"/>
          <w:color w:val="000000" w:themeColor="text1"/>
        </w:rPr>
        <w:t>Excellent backend skills in creating and managing SQL objects like Tables, Stored Procedures, Views, Indexes, triggers, Rules, Defaults, user defined data types and functions.</w:t>
      </w:r>
    </w:p>
    <w:p w14:paraId="5D900A36" w14:textId="77777777" w:rsidR="00B54797" w:rsidRPr="002B0346" w:rsidRDefault="00B54797" w:rsidP="00B54797">
      <w:pPr>
        <w:pStyle w:val="Body"/>
        <w:numPr>
          <w:ilvl w:val="0"/>
          <w:numId w:val="48"/>
        </w:numPr>
        <w:spacing w:after="0"/>
        <w:rPr>
          <w:rFonts w:asciiTheme="minorHAnsi" w:hAnsiTheme="minorHAnsi"/>
          <w:color w:val="000000" w:themeColor="text1"/>
        </w:rPr>
      </w:pPr>
      <w:r w:rsidRPr="002B0346">
        <w:rPr>
          <w:rFonts w:asciiTheme="minorHAnsi" w:hAnsiTheme="minorHAnsi"/>
          <w:color w:val="000000" w:themeColor="text1"/>
        </w:rPr>
        <w:t xml:space="preserve">Excellent problem analysis and solving skills.  </w:t>
      </w:r>
    </w:p>
    <w:p w14:paraId="70622CE0" w14:textId="77777777" w:rsidR="003218B0" w:rsidRPr="002B0346" w:rsidRDefault="00B54797" w:rsidP="003218B0">
      <w:pPr>
        <w:pStyle w:val="Body"/>
        <w:numPr>
          <w:ilvl w:val="0"/>
          <w:numId w:val="48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2B0346">
        <w:rPr>
          <w:rFonts w:asciiTheme="minorHAnsi" w:hAnsiTheme="minorHAnsi"/>
          <w:color w:val="000000" w:themeColor="text1"/>
        </w:rPr>
        <w:t xml:space="preserve">Has the ability to work in a </w:t>
      </w:r>
      <w:r w:rsidR="00A73C02" w:rsidRPr="002B0346">
        <w:rPr>
          <w:rFonts w:asciiTheme="minorHAnsi" w:hAnsiTheme="minorHAnsi"/>
          <w:color w:val="000000" w:themeColor="text1"/>
        </w:rPr>
        <w:t>fast-paced</w:t>
      </w:r>
      <w:r w:rsidRPr="002B0346">
        <w:rPr>
          <w:rFonts w:asciiTheme="minorHAnsi" w:hAnsiTheme="minorHAnsi"/>
          <w:color w:val="000000" w:themeColor="text1"/>
        </w:rPr>
        <w:t xml:space="preserve"> environment, good team player and can work independently. </w:t>
      </w:r>
    </w:p>
    <w:p w14:paraId="5E5F0B55" w14:textId="1BD95C6F" w:rsidR="003218B0" w:rsidRPr="002B0346" w:rsidRDefault="003218B0" w:rsidP="003218B0">
      <w:pPr>
        <w:pStyle w:val="Body"/>
        <w:spacing w:after="0" w:line="240" w:lineRule="auto"/>
        <w:rPr>
          <w:rFonts w:asciiTheme="minorHAnsi" w:hAnsiTheme="minorHAnsi"/>
          <w:color w:val="000000" w:themeColor="text1"/>
        </w:rPr>
      </w:pPr>
      <w:r w:rsidRPr="002B0346">
        <w:rPr>
          <w:rFonts w:asciiTheme="minorHAnsi" w:hAnsiTheme="minorHAnsi"/>
          <w:b/>
          <w:bCs/>
          <w:color w:val="000000" w:themeColor="text1"/>
        </w:rPr>
        <w:lastRenderedPageBreak/>
        <w:t xml:space="preserve">Environment: </w:t>
      </w:r>
      <w:r w:rsidRPr="002B0346">
        <w:rPr>
          <w:rFonts w:asciiTheme="minorHAnsi" w:hAnsiTheme="minorHAnsi"/>
          <w:color w:val="000000" w:themeColor="text1"/>
        </w:rPr>
        <w:t>Amazon Web Services: EC2, Route 53, S3, IAM, Cloud Watch, Lambda and AWS CLI,</w:t>
      </w:r>
      <w:r w:rsidR="002B0346">
        <w:rPr>
          <w:rFonts w:asciiTheme="minorHAnsi" w:hAnsiTheme="minorHAnsi"/>
          <w:color w:val="000000" w:themeColor="text1"/>
        </w:rPr>
        <w:t xml:space="preserve"> </w:t>
      </w:r>
      <w:r w:rsidRPr="002B0346">
        <w:rPr>
          <w:rFonts w:asciiTheme="minorHAnsi" w:hAnsiTheme="minorHAnsi"/>
          <w:color w:val="000000" w:themeColor="text1"/>
        </w:rPr>
        <w:t>SQL,</w:t>
      </w:r>
      <w:r w:rsidR="002B0346">
        <w:rPr>
          <w:rFonts w:asciiTheme="minorHAnsi" w:hAnsiTheme="minorHAnsi"/>
          <w:color w:val="000000" w:themeColor="text1"/>
        </w:rPr>
        <w:t xml:space="preserve"> </w:t>
      </w:r>
      <w:r w:rsidRPr="002B0346">
        <w:rPr>
          <w:rFonts w:asciiTheme="minorHAnsi" w:hAnsiTheme="minorHAnsi"/>
          <w:color w:val="000000" w:themeColor="text1"/>
        </w:rPr>
        <w:t>Redm</w:t>
      </w:r>
      <w:r w:rsidR="00D85172" w:rsidRPr="002B0346">
        <w:rPr>
          <w:rFonts w:asciiTheme="minorHAnsi" w:hAnsiTheme="minorHAnsi"/>
          <w:color w:val="000000" w:themeColor="text1"/>
        </w:rPr>
        <w:t>i</w:t>
      </w:r>
      <w:r w:rsidRPr="002B0346">
        <w:rPr>
          <w:rFonts w:asciiTheme="minorHAnsi" w:hAnsiTheme="minorHAnsi"/>
          <w:color w:val="000000" w:themeColor="text1"/>
        </w:rPr>
        <w:t>n</w:t>
      </w:r>
      <w:r w:rsidR="00D85172" w:rsidRPr="002B0346">
        <w:rPr>
          <w:rFonts w:asciiTheme="minorHAnsi" w:hAnsiTheme="minorHAnsi"/>
          <w:color w:val="000000" w:themeColor="text1"/>
        </w:rPr>
        <w:t>e</w:t>
      </w:r>
      <w:r w:rsidR="002B0346">
        <w:rPr>
          <w:rFonts w:asciiTheme="minorHAnsi" w:hAnsiTheme="minorHAnsi"/>
          <w:color w:val="000000" w:themeColor="text1"/>
        </w:rPr>
        <w:t xml:space="preserve"> and</w:t>
      </w:r>
      <w:r w:rsidR="002B0346" w:rsidRPr="002B0346">
        <w:rPr>
          <w:rFonts w:asciiTheme="minorHAnsi" w:hAnsiTheme="minorHAnsi"/>
          <w:color w:val="000000" w:themeColor="text1"/>
        </w:rPr>
        <w:t xml:space="preserve"> </w:t>
      </w:r>
      <w:r w:rsidRPr="002B0346">
        <w:rPr>
          <w:rFonts w:asciiTheme="minorHAnsi" w:hAnsiTheme="minorHAnsi"/>
          <w:color w:val="000000" w:themeColor="text1"/>
        </w:rPr>
        <w:t>Postman.</w:t>
      </w:r>
    </w:p>
    <w:p w14:paraId="70AE8D7F" w14:textId="77777777" w:rsidR="003218B0" w:rsidRPr="003218B0" w:rsidRDefault="003218B0" w:rsidP="003218B0">
      <w:pPr>
        <w:pStyle w:val="Body"/>
        <w:spacing w:after="0" w:line="240" w:lineRule="auto"/>
        <w:rPr>
          <w:rFonts w:asciiTheme="minorHAnsi" w:hAnsiTheme="minorHAnsi"/>
          <w:color w:val="000000" w:themeColor="text1"/>
        </w:rPr>
      </w:pPr>
    </w:p>
    <w:p w14:paraId="5E0CDAC6" w14:textId="7527A94E" w:rsidR="00252E07" w:rsidRDefault="00252E07" w:rsidP="00565129">
      <w:pPr>
        <w:pStyle w:val="Body"/>
        <w:spacing w:after="0" w:line="240" w:lineRule="auto"/>
        <w:rPr>
          <w:rStyle w:val="apple-converted-space"/>
          <w:rFonts w:asciiTheme="minorHAnsi" w:hAnsiTheme="minorHAnsi" w:cs="Times New Roman"/>
          <w:b/>
          <w:sz w:val="24"/>
          <w:szCs w:val="24"/>
        </w:rPr>
      </w:pPr>
      <w:r w:rsidRPr="00252E07">
        <w:rPr>
          <w:rStyle w:val="apple-converted-space"/>
          <w:rFonts w:asciiTheme="minorHAnsi" w:hAnsiTheme="minorHAnsi" w:cs="Times New Roman"/>
          <w:b/>
          <w:sz w:val="24"/>
          <w:szCs w:val="24"/>
        </w:rPr>
        <w:t>United Software Group Inc</w:t>
      </w:r>
    </w:p>
    <w:p w14:paraId="06ECCDAC" w14:textId="13AEF644" w:rsidR="00252E07" w:rsidRPr="00252E07" w:rsidRDefault="00252E07" w:rsidP="00252E07">
      <w:pPr>
        <w:pStyle w:val="Body"/>
        <w:spacing w:after="0"/>
        <w:rPr>
          <w:rStyle w:val="apple-converted-space"/>
          <w:rFonts w:asciiTheme="minorHAnsi" w:hAnsiTheme="minorHAnsi" w:cs="Times New Roman"/>
          <w:b/>
          <w:sz w:val="24"/>
          <w:szCs w:val="24"/>
        </w:rPr>
      </w:pPr>
      <w:r w:rsidRPr="00252E07">
        <w:rPr>
          <w:rStyle w:val="apple-converted-space"/>
          <w:rFonts w:asciiTheme="minorHAnsi" w:hAnsiTheme="minorHAnsi" w:cs="Times New Roman"/>
          <w:b/>
          <w:sz w:val="24"/>
          <w:szCs w:val="24"/>
        </w:rPr>
        <w:t xml:space="preserve">End Client: Data-Lake Solutions, Ohio           </w:t>
      </w:r>
      <w:r w:rsidR="001D6AE1">
        <w:rPr>
          <w:rStyle w:val="apple-converted-space"/>
          <w:rFonts w:asciiTheme="minorHAnsi" w:hAnsiTheme="minorHAnsi" w:cs="Times New Roman"/>
          <w:b/>
          <w:sz w:val="24"/>
          <w:szCs w:val="24"/>
        </w:rPr>
        <w:t xml:space="preserve">                            </w:t>
      </w:r>
      <w:r w:rsidRPr="00252E07">
        <w:rPr>
          <w:rStyle w:val="apple-converted-space"/>
          <w:rFonts w:asciiTheme="minorHAnsi" w:hAnsiTheme="minorHAnsi" w:cs="Times New Roman"/>
          <w:b/>
          <w:sz w:val="24"/>
          <w:szCs w:val="24"/>
        </w:rPr>
        <w:t xml:space="preserve">                            </w:t>
      </w:r>
      <w:r w:rsidR="00107197">
        <w:rPr>
          <w:rStyle w:val="apple-converted-space"/>
          <w:rFonts w:asciiTheme="minorHAnsi" w:hAnsiTheme="minorHAnsi" w:cs="Times New Roman"/>
          <w:b/>
          <w:sz w:val="24"/>
          <w:szCs w:val="24"/>
        </w:rPr>
        <w:t>July</w:t>
      </w:r>
      <w:r w:rsidRPr="00252E07">
        <w:rPr>
          <w:rStyle w:val="apple-converted-space"/>
          <w:rFonts w:asciiTheme="minorHAnsi" w:hAnsiTheme="minorHAnsi" w:cs="Times New Roman"/>
          <w:b/>
          <w:sz w:val="24"/>
          <w:szCs w:val="24"/>
        </w:rPr>
        <w:t xml:space="preserve"> 201</w:t>
      </w:r>
      <w:r w:rsidR="00107197">
        <w:rPr>
          <w:rStyle w:val="apple-converted-space"/>
          <w:rFonts w:asciiTheme="minorHAnsi" w:hAnsiTheme="minorHAnsi" w:cs="Times New Roman"/>
          <w:b/>
          <w:sz w:val="24"/>
          <w:szCs w:val="24"/>
        </w:rPr>
        <w:t>7</w:t>
      </w:r>
      <w:bookmarkStart w:id="3" w:name="_GoBack"/>
      <w:bookmarkEnd w:id="3"/>
      <w:r w:rsidRPr="00252E07">
        <w:rPr>
          <w:rStyle w:val="apple-converted-space"/>
          <w:rFonts w:asciiTheme="minorHAnsi" w:hAnsiTheme="minorHAnsi" w:cs="Times New Roman"/>
          <w:b/>
          <w:sz w:val="24"/>
          <w:szCs w:val="24"/>
        </w:rPr>
        <w:t xml:space="preserve"> – </w:t>
      </w:r>
      <w:r w:rsidR="009F0BEE">
        <w:rPr>
          <w:rStyle w:val="apple-converted-space"/>
          <w:rFonts w:asciiTheme="minorHAnsi" w:hAnsiTheme="minorHAnsi" w:cs="Times New Roman"/>
          <w:b/>
          <w:sz w:val="24"/>
          <w:szCs w:val="24"/>
        </w:rPr>
        <w:t>Oct</w:t>
      </w:r>
      <w:r w:rsidRPr="00252E07">
        <w:rPr>
          <w:rStyle w:val="apple-converted-space"/>
          <w:rFonts w:asciiTheme="minorHAnsi" w:hAnsiTheme="minorHAnsi" w:cs="Times New Roman"/>
          <w:b/>
          <w:sz w:val="24"/>
          <w:szCs w:val="24"/>
        </w:rPr>
        <w:t xml:space="preserve"> 201</w:t>
      </w:r>
      <w:r w:rsidR="009F0BEE">
        <w:rPr>
          <w:rStyle w:val="apple-converted-space"/>
          <w:rFonts w:asciiTheme="minorHAnsi" w:hAnsiTheme="minorHAnsi" w:cs="Times New Roman"/>
          <w:b/>
          <w:sz w:val="24"/>
          <w:szCs w:val="24"/>
        </w:rPr>
        <w:t>8</w:t>
      </w:r>
    </w:p>
    <w:p w14:paraId="012C1438" w14:textId="0E0134DE" w:rsidR="00B46A45" w:rsidRDefault="00B46A45" w:rsidP="00565129">
      <w:pPr>
        <w:pStyle w:val="Body"/>
        <w:spacing w:after="0" w:line="240" w:lineRule="auto"/>
        <w:rPr>
          <w:rFonts w:asciiTheme="minorHAnsi" w:hAnsiTheme="minorHAnsi" w:cs="Times New Roman"/>
          <w:b/>
          <w:sz w:val="24"/>
          <w:szCs w:val="24"/>
          <w:lang w:eastAsia="x-none"/>
        </w:rPr>
      </w:pPr>
      <w:r w:rsidRPr="00B46A45">
        <w:rPr>
          <w:rFonts w:asciiTheme="minorHAnsi" w:hAnsiTheme="minorHAnsi" w:cs="Times New Roman"/>
          <w:b/>
          <w:sz w:val="24"/>
          <w:szCs w:val="24"/>
          <w:lang w:eastAsia="x-none"/>
        </w:rPr>
        <w:t>Data Engineer</w:t>
      </w:r>
    </w:p>
    <w:p w14:paraId="38FBFDF1" w14:textId="0A80904A" w:rsidR="0072156F" w:rsidRPr="00EE03E7" w:rsidRDefault="0072156F" w:rsidP="00565129">
      <w:pPr>
        <w:pStyle w:val="Body"/>
        <w:spacing w:after="0" w:line="240" w:lineRule="auto"/>
        <w:rPr>
          <w:rFonts w:asciiTheme="minorHAnsi" w:hAnsiTheme="minorHAnsi" w:cs="Times New Roman"/>
          <w:b/>
          <w:sz w:val="24"/>
          <w:szCs w:val="24"/>
          <w:lang w:eastAsia="x-none"/>
        </w:rPr>
      </w:pPr>
      <w:r>
        <w:rPr>
          <w:rFonts w:asciiTheme="minorHAnsi" w:hAnsiTheme="minorHAnsi" w:cs="Times New Roman"/>
          <w:b/>
          <w:sz w:val="24"/>
          <w:szCs w:val="24"/>
          <w:lang w:eastAsia="x-none"/>
        </w:rPr>
        <w:t>Responsibilities:</w:t>
      </w:r>
    </w:p>
    <w:p w14:paraId="2650286B" w14:textId="77777777" w:rsidR="00B53293" w:rsidRPr="00B53293" w:rsidRDefault="00B53293" w:rsidP="00B53293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B53293">
        <w:rPr>
          <w:color w:val="000000" w:themeColor="text1"/>
        </w:rPr>
        <w:t>Designing and deploying a multitude application utilizing almost all AWS stack (EC2, S3, VPC, ELB,</w:t>
      </w:r>
    </w:p>
    <w:p w14:paraId="6DF72E4E" w14:textId="7D671A4E" w:rsidR="00B53293" w:rsidRPr="00B53293" w:rsidRDefault="00B53293" w:rsidP="00B53293">
      <w:pPr>
        <w:pStyle w:val="ListParagraph"/>
        <w:spacing w:after="0"/>
        <w:rPr>
          <w:color w:val="000000" w:themeColor="text1"/>
        </w:rPr>
      </w:pPr>
      <w:r w:rsidRPr="00B53293">
        <w:rPr>
          <w:color w:val="000000" w:themeColor="text1"/>
        </w:rPr>
        <w:t>Auto Scaling Groups, Route 53, IAM, CloudFormation, Lambda, Glue, SQS, Kinesis) focusing on high-availability, fault-tolerance and auto-scaling.</w:t>
      </w:r>
    </w:p>
    <w:p w14:paraId="59146FEF" w14:textId="670961BB" w:rsidR="00046A8D" w:rsidRPr="006F431F" w:rsidRDefault="00046A8D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6F431F">
        <w:rPr>
          <w:color w:val="000000" w:themeColor="text1"/>
        </w:rPr>
        <w:t>Involved in constant indulging and coherent working with concepts of Python</w:t>
      </w:r>
      <w:r>
        <w:rPr>
          <w:color w:val="000000" w:themeColor="text1"/>
        </w:rPr>
        <w:t xml:space="preserve"> in Lambda.</w:t>
      </w:r>
    </w:p>
    <w:p w14:paraId="0017139F" w14:textId="77777777" w:rsidR="00046A8D" w:rsidRPr="006F431F" w:rsidRDefault="00046A8D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6F431F">
        <w:rPr>
          <w:color w:val="000000" w:themeColor="text1"/>
        </w:rPr>
        <w:t>Developed serverless architecture using API gateways, Lambda, Kinesis, and DynamoDB.</w:t>
      </w:r>
    </w:p>
    <w:p w14:paraId="10586E8A" w14:textId="77777777" w:rsidR="00046A8D" w:rsidRDefault="00046A8D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6F431F">
        <w:rPr>
          <w:color w:val="000000" w:themeColor="text1"/>
        </w:rPr>
        <w:t>Experienced in the installation of AWS CLI to control various AWS services through SHELL/BASH scripting.</w:t>
      </w:r>
    </w:p>
    <w:p w14:paraId="2B956B51" w14:textId="01918168" w:rsidR="00046A8D" w:rsidRPr="006F431F" w:rsidRDefault="00466EFE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>
        <w:rPr>
          <w:color w:val="000000" w:themeColor="text1"/>
        </w:rPr>
        <w:t>W</w:t>
      </w:r>
      <w:r w:rsidR="00046A8D">
        <w:rPr>
          <w:color w:val="000000" w:themeColor="text1"/>
        </w:rPr>
        <w:t>ork</w:t>
      </w:r>
      <w:r>
        <w:rPr>
          <w:color w:val="000000" w:themeColor="text1"/>
        </w:rPr>
        <w:t>ed</w:t>
      </w:r>
      <w:r w:rsidR="00046A8D">
        <w:rPr>
          <w:color w:val="000000" w:themeColor="text1"/>
        </w:rPr>
        <w:t xml:space="preserve"> </w:t>
      </w:r>
      <w:r>
        <w:rPr>
          <w:color w:val="000000" w:themeColor="text1"/>
        </w:rPr>
        <w:t>on</w:t>
      </w:r>
      <w:r w:rsidR="00046A8D">
        <w:rPr>
          <w:color w:val="000000" w:themeColor="text1"/>
        </w:rPr>
        <w:t xml:space="preserve"> AWS S3 services creating bucket, configuring buckets with permission, logging, versioning and tagging.</w:t>
      </w:r>
    </w:p>
    <w:p w14:paraId="1E42D8FD" w14:textId="77777777" w:rsidR="00046A8D" w:rsidRPr="006F431F" w:rsidRDefault="00046A8D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6F431F">
        <w:rPr>
          <w:color w:val="000000" w:themeColor="text1"/>
        </w:rPr>
        <w:t>Deployed a static website using Amazon S3 for hosting, Lambda functions as backend server processing, DynamoDB for database and API Gateway for RESTful endpoints.</w:t>
      </w:r>
    </w:p>
    <w:p w14:paraId="058B2C05" w14:textId="77777777" w:rsidR="00046A8D" w:rsidRPr="006F431F" w:rsidRDefault="00046A8D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6F431F">
        <w:rPr>
          <w:color w:val="000000" w:themeColor="text1"/>
        </w:rPr>
        <w:t>Created LAMBDA functions using Python v3.6 to trigger event-driven functions for DynamoDB, S3 Glue, Kines</w:t>
      </w:r>
      <w:r>
        <w:rPr>
          <w:color w:val="000000" w:themeColor="text1"/>
        </w:rPr>
        <w:t>i</w:t>
      </w:r>
      <w:r w:rsidRPr="006F431F">
        <w:rPr>
          <w:color w:val="000000" w:themeColor="text1"/>
        </w:rPr>
        <w:t xml:space="preserve">s and view logs in Cloud Watch. </w:t>
      </w:r>
    </w:p>
    <w:p w14:paraId="59C05995" w14:textId="77777777" w:rsidR="00046A8D" w:rsidRPr="006F431F" w:rsidRDefault="00046A8D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6F431F">
        <w:rPr>
          <w:color w:val="000000" w:themeColor="text1"/>
        </w:rPr>
        <w:t>Set up an Integrated response to the API Gateway requests from the backend (DynamoDB) to client using Lambda functions.</w:t>
      </w:r>
    </w:p>
    <w:p w14:paraId="43399BC5" w14:textId="77777777" w:rsidR="00046A8D" w:rsidRDefault="00046A8D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6F431F">
        <w:rPr>
          <w:color w:val="000000" w:themeColor="text1"/>
        </w:rPr>
        <w:t>Conducted POC to implement serverless cloud architecture using AWS Lambda, Glue, S3, Kinesis.</w:t>
      </w:r>
    </w:p>
    <w:p w14:paraId="37C06367" w14:textId="77777777" w:rsidR="00046A8D" w:rsidRPr="005303BD" w:rsidRDefault="00046A8D" w:rsidP="00565129">
      <w:pPr>
        <w:pStyle w:val="ListParagraph"/>
        <w:numPr>
          <w:ilvl w:val="0"/>
          <w:numId w:val="41"/>
        </w:numPr>
        <w:spacing w:after="0"/>
        <w:ind w:right="-450"/>
        <w:jc w:val="both"/>
        <w:rPr>
          <w:color w:val="000000"/>
        </w:rPr>
      </w:pPr>
      <w:r w:rsidRPr="005303BD">
        <w:rPr>
          <w:color w:val="000000"/>
        </w:rPr>
        <w:t>Involved in supporting cloud instances running Linux and Windows on AWS, experience with Elastic IP, Security Groups and Virtual Private Cloud in AWS.</w:t>
      </w:r>
    </w:p>
    <w:p w14:paraId="52F07A4E" w14:textId="77777777" w:rsidR="00046A8D" w:rsidRDefault="00046A8D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6F431F">
        <w:rPr>
          <w:color w:val="000000" w:themeColor="text1"/>
        </w:rPr>
        <w:t xml:space="preserve">Creating S3 buckets and managing policies for S3 buckets and utilized S3 bucket and Glacier for storage and backup on AWS.   </w:t>
      </w:r>
    </w:p>
    <w:p w14:paraId="6E90D6A1" w14:textId="77777777" w:rsidR="00046A8D" w:rsidRPr="009A3707" w:rsidRDefault="00046A8D" w:rsidP="00565129">
      <w:pPr>
        <w:pStyle w:val="ListParagraph"/>
        <w:numPr>
          <w:ilvl w:val="0"/>
          <w:numId w:val="41"/>
        </w:numPr>
        <w:spacing w:after="0"/>
        <w:rPr>
          <w:color w:val="000000" w:themeColor="text1"/>
        </w:rPr>
      </w:pPr>
      <w:r w:rsidRPr="009A3707">
        <w:rPr>
          <w:color w:val="000000" w:themeColor="text1"/>
        </w:rPr>
        <w:t xml:space="preserve">Compressed large datasets into parquets files using </w:t>
      </w:r>
      <w:r>
        <w:rPr>
          <w:color w:val="000000" w:themeColor="text1"/>
        </w:rPr>
        <w:t>s</w:t>
      </w:r>
      <w:r w:rsidRPr="009A3707">
        <w:rPr>
          <w:color w:val="000000" w:themeColor="text1"/>
        </w:rPr>
        <w:t>park in Hadoop ecosystem and transferred them to multiple AWS services for visualization and reporting purpose.</w:t>
      </w:r>
    </w:p>
    <w:p w14:paraId="5E57094C" w14:textId="77777777" w:rsidR="00046A8D" w:rsidRPr="005F261A" w:rsidRDefault="00046A8D" w:rsidP="00565129">
      <w:pPr>
        <w:pStyle w:val="Body"/>
        <w:numPr>
          <w:ilvl w:val="0"/>
          <w:numId w:val="41"/>
        </w:numPr>
        <w:spacing w:after="0" w:line="240" w:lineRule="auto"/>
        <w:rPr>
          <w:rFonts w:asciiTheme="minorHAnsi" w:hAnsiTheme="minorHAnsi"/>
        </w:rPr>
      </w:pPr>
      <w:r w:rsidRPr="005F261A">
        <w:rPr>
          <w:rFonts w:asciiTheme="minorHAnsi" w:hAnsiTheme="minorHAnsi"/>
        </w:rPr>
        <w:t>Worked on migrating MapReduce programs into Spark transformations.</w:t>
      </w:r>
    </w:p>
    <w:p w14:paraId="412F7F97" w14:textId="66EB4D16" w:rsidR="00046A8D" w:rsidRPr="00A139EF" w:rsidRDefault="00046A8D" w:rsidP="00A139EF">
      <w:pPr>
        <w:pStyle w:val="ListParagraph"/>
        <w:numPr>
          <w:ilvl w:val="0"/>
          <w:numId w:val="41"/>
        </w:numPr>
        <w:spacing w:after="0"/>
        <w:rPr>
          <w:color w:val="000000"/>
        </w:rPr>
      </w:pPr>
      <w:r w:rsidRPr="005F261A">
        <w:rPr>
          <w:color w:val="000000"/>
        </w:rPr>
        <w:t>Cross region replications of data in S3 and archiving less frequently used files to Standard-IA and then finally into Glacier.</w:t>
      </w:r>
      <w:r w:rsidRPr="00A139EF">
        <w:rPr>
          <w:color w:val="000000"/>
        </w:rPr>
        <w:t xml:space="preserve"> </w:t>
      </w:r>
    </w:p>
    <w:p w14:paraId="0923EDD9" w14:textId="6ABC233B" w:rsidR="000C33F4" w:rsidRPr="00A139EF" w:rsidRDefault="00046A8D" w:rsidP="00A139EF">
      <w:pPr>
        <w:pStyle w:val="ListParagraph"/>
        <w:numPr>
          <w:ilvl w:val="0"/>
          <w:numId w:val="41"/>
        </w:numPr>
        <w:spacing w:after="0"/>
        <w:rPr>
          <w:color w:val="000000"/>
        </w:rPr>
      </w:pPr>
      <w:r w:rsidRPr="005F261A">
        <w:rPr>
          <w:color w:val="000000"/>
        </w:rPr>
        <w:t>Used AWS Kinesis stream and firehose to manage and process streaming data with large throughput.</w:t>
      </w:r>
    </w:p>
    <w:p w14:paraId="6986BDDD" w14:textId="18231BC0" w:rsidR="00E23D4B" w:rsidRDefault="009D21FC" w:rsidP="00565129">
      <w:pPr>
        <w:spacing w:after="0"/>
        <w:rPr>
          <w:color w:val="000000" w:themeColor="text1"/>
        </w:rPr>
      </w:pPr>
      <w:r w:rsidRPr="00D9077F">
        <w:rPr>
          <w:b/>
          <w:bCs/>
          <w:color w:val="000000" w:themeColor="text1"/>
        </w:rPr>
        <w:t xml:space="preserve">Environment: </w:t>
      </w:r>
      <w:r w:rsidR="00E23D4B" w:rsidRPr="00E23D4B">
        <w:rPr>
          <w:color w:val="000000" w:themeColor="text1"/>
        </w:rPr>
        <w:t>Amazon Web Services</w:t>
      </w:r>
      <w:r w:rsidR="002B5FFC">
        <w:rPr>
          <w:color w:val="000000" w:themeColor="text1"/>
        </w:rPr>
        <w:t xml:space="preserve">: </w:t>
      </w:r>
      <w:r w:rsidR="00E23D4B" w:rsidRPr="00E23D4B">
        <w:rPr>
          <w:color w:val="000000" w:themeColor="text1"/>
        </w:rPr>
        <w:t xml:space="preserve">EC2, Route 53, S3, VPC, IAM, Cloud </w:t>
      </w:r>
      <w:r w:rsidR="00A139EF" w:rsidRPr="00E23D4B">
        <w:rPr>
          <w:color w:val="000000" w:themeColor="text1"/>
        </w:rPr>
        <w:t>Watch,</w:t>
      </w:r>
      <w:r w:rsidR="00E23D4B" w:rsidRPr="00E23D4B">
        <w:rPr>
          <w:color w:val="000000" w:themeColor="text1"/>
        </w:rPr>
        <w:t xml:space="preserve"> SNS, </w:t>
      </w:r>
      <w:r w:rsidR="00DE70AB" w:rsidRPr="00E23D4B">
        <w:rPr>
          <w:color w:val="000000" w:themeColor="text1"/>
        </w:rPr>
        <w:t>Lambda</w:t>
      </w:r>
      <w:r w:rsidR="00DE70AB">
        <w:rPr>
          <w:color w:val="000000" w:themeColor="text1"/>
        </w:rPr>
        <w:t xml:space="preserve"> </w:t>
      </w:r>
      <w:r w:rsidR="00DE70AB" w:rsidRPr="00E23D4B">
        <w:rPr>
          <w:color w:val="000000" w:themeColor="text1"/>
        </w:rPr>
        <w:t>and</w:t>
      </w:r>
      <w:r w:rsidR="00E23D4B" w:rsidRPr="00E23D4B">
        <w:rPr>
          <w:color w:val="000000" w:themeColor="text1"/>
        </w:rPr>
        <w:t xml:space="preserve"> AWS CLI</w:t>
      </w:r>
      <w:r w:rsidR="00D85172">
        <w:rPr>
          <w:color w:val="000000" w:themeColor="text1"/>
        </w:rPr>
        <w:t>,</w:t>
      </w:r>
      <w:r w:rsidR="00670401">
        <w:rPr>
          <w:color w:val="000000" w:themeColor="text1"/>
        </w:rPr>
        <w:t xml:space="preserve"> </w:t>
      </w:r>
      <w:r w:rsidR="00D85172">
        <w:rPr>
          <w:color w:val="000000" w:themeColor="text1"/>
        </w:rPr>
        <w:t>Hadoop,</w:t>
      </w:r>
      <w:r w:rsidR="00670401">
        <w:rPr>
          <w:color w:val="000000" w:themeColor="text1"/>
        </w:rPr>
        <w:t xml:space="preserve"> </w:t>
      </w:r>
      <w:r w:rsidR="00D85172">
        <w:rPr>
          <w:color w:val="000000" w:themeColor="text1"/>
        </w:rPr>
        <w:t>Hive,</w:t>
      </w:r>
      <w:r w:rsidR="00670401">
        <w:rPr>
          <w:color w:val="000000" w:themeColor="text1"/>
        </w:rPr>
        <w:t xml:space="preserve"> </w:t>
      </w:r>
      <w:r w:rsidR="00D85172">
        <w:rPr>
          <w:color w:val="000000" w:themeColor="text1"/>
        </w:rPr>
        <w:t>Spark.</w:t>
      </w:r>
    </w:p>
    <w:p w14:paraId="33483585" w14:textId="1F03CF98" w:rsidR="00565129" w:rsidRDefault="00565129" w:rsidP="00565129">
      <w:pPr>
        <w:spacing w:after="0"/>
        <w:rPr>
          <w:b/>
          <w:bCs/>
          <w:color w:val="000000" w:themeColor="text1"/>
        </w:rPr>
      </w:pPr>
    </w:p>
    <w:p w14:paraId="597B0EDB" w14:textId="77777777" w:rsidR="007246D3" w:rsidRDefault="007246D3" w:rsidP="007246D3">
      <w:pPr>
        <w:pStyle w:val="Heading2"/>
        <w:spacing w:after="0"/>
        <w:rPr>
          <w:rFonts w:asciiTheme="minorHAnsi" w:hAnsiTheme="minorHAnsi"/>
          <w:color w:val="000000" w:themeColor="text1"/>
        </w:rPr>
      </w:pPr>
      <w:r w:rsidRPr="000A0A78">
        <w:rPr>
          <w:rFonts w:asciiTheme="minorHAnsi" w:hAnsiTheme="minorHAnsi"/>
          <w:color w:val="000000" w:themeColor="text1"/>
        </w:rPr>
        <w:t>admatic it services</w:t>
      </w:r>
      <w:r>
        <w:rPr>
          <w:rFonts w:asciiTheme="minorHAnsi" w:hAnsiTheme="minorHAnsi"/>
          <w:color w:val="000000" w:themeColor="text1"/>
        </w:rPr>
        <w:t>,</w:t>
      </w:r>
      <w:r w:rsidRPr="0072156F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Chennai, </w:t>
      </w:r>
      <w:r w:rsidRPr="000A0A78">
        <w:rPr>
          <w:rFonts w:asciiTheme="minorHAnsi" w:hAnsiTheme="minorHAnsi"/>
          <w:color w:val="000000" w:themeColor="text1"/>
        </w:rPr>
        <w:t>india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 xml:space="preserve">      JAN’</w:t>
      </w:r>
      <w:r w:rsidRPr="000A0A78">
        <w:rPr>
          <w:rFonts w:asciiTheme="minorHAnsi" w:hAnsiTheme="minorHAnsi"/>
          <w:color w:val="000000" w:themeColor="text1"/>
        </w:rPr>
        <w:t xml:space="preserve">2014– </w:t>
      </w:r>
      <w:r>
        <w:rPr>
          <w:rFonts w:asciiTheme="minorHAnsi" w:hAnsiTheme="minorHAnsi"/>
          <w:color w:val="000000" w:themeColor="text1"/>
        </w:rPr>
        <w:t>AUG’</w:t>
      </w:r>
      <w:r w:rsidRPr="000A0A78">
        <w:rPr>
          <w:rFonts w:asciiTheme="minorHAnsi" w:hAnsiTheme="minorHAnsi"/>
          <w:color w:val="000000" w:themeColor="text1"/>
        </w:rPr>
        <w:t>2015</w:t>
      </w:r>
    </w:p>
    <w:p w14:paraId="60F5CF7C" w14:textId="77777777" w:rsidR="007246D3" w:rsidRPr="00CC4A94" w:rsidRDefault="007246D3" w:rsidP="007246D3">
      <w:pPr>
        <w:pStyle w:val="Heading2"/>
        <w:spacing w:after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Program analyst 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 w:rsidRPr="000A0A78">
        <w:rPr>
          <w:rFonts w:asciiTheme="minorHAnsi" w:hAnsiTheme="minorHAnsi"/>
          <w:color w:val="000000" w:themeColor="text1"/>
        </w:rPr>
        <w:t> </w:t>
      </w:r>
    </w:p>
    <w:p w14:paraId="51259F6A" w14:textId="77777777" w:rsidR="007246D3" w:rsidRPr="00EE03E7" w:rsidRDefault="007246D3" w:rsidP="007246D3">
      <w:pPr>
        <w:pStyle w:val="Body"/>
        <w:spacing w:after="0" w:line="240" w:lineRule="auto"/>
        <w:rPr>
          <w:rFonts w:asciiTheme="minorHAnsi" w:hAnsiTheme="minorHAnsi" w:cs="Times New Roman"/>
          <w:b/>
          <w:sz w:val="24"/>
          <w:szCs w:val="24"/>
          <w:lang w:eastAsia="x-none"/>
        </w:rPr>
      </w:pPr>
      <w:r>
        <w:rPr>
          <w:rFonts w:asciiTheme="minorHAnsi" w:hAnsiTheme="minorHAnsi" w:cs="Times New Roman"/>
          <w:b/>
          <w:sz w:val="24"/>
          <w:szCs w:val="24"/>
          <w:lang w:eastAsia="x-none"/>
        </w:rPr>
        <w:t>Responsibilities:</w:t>
      </w:r>
    </w:p>
    <w:p w14:paraId="2B617768" w14:textId="77777777" w:rsidR="007246D3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bCs/>
          <w:color w:val="000000" w:themeColor="text1"/>
        </w:rPr>
      </w:pPr>
      <w:r>
        <w:rPr>
          <w:bCs/>
          <w:color w:val="000000" w:themeColor="text1"/>
        </w:rPr>
        <w:t>Worked on analysis of dataset related to insurance and financial industries.</w:t>
      </w:r>
    </w:p>
    <w:p w14:paraId="552E98B6" w14:textId="77777777" w:rsidR="007246D3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bCs/>
          <w:color w:val="000000" w:themeColor="text1"/>
        </w:rPr>
      </w:pPr>
      <w:r w:rsidRPr="00277153">
        <w:rPr>
          <w:bCs/>
          <w:color w:val="000000" w:themeColor="text1"/>
        </w:rPr>
        <w:t>Analyzed or transformed stored data by writing MapReduce or Pig jobs based on business requirements.</w:t>
      </w:r>
    </w:p>
    <w:p w14:paraId="77A56657" w14:textId="77777777" w:rsidR="007246D3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bCs/>
          <w:color w:val="000000" w:themeColor="text1"/>
        </w:rPr>
      </w:pPr>
      <w:r w:rsidRPr="000D1331">
        <w:rPr>
          <w:bCs/>
          <w:color w:val="000000" w:themeColor="text1"/>
        </w:rPr>
        <w:t>Connected to AWS EC2 using SSH and ran spark-submit jobs</w:t>
      </w:r>
    </w:p>
    <w:p w14:paraId="1F540AD9" w14:textId="77777777" w:rsidR="007246D3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bCs/>
          <w:color w:val="000000" w:themeColor="text1"/>
        </w:rPr>
      </w:pPr>
      <w:r w:rsidRPr="007B670E">
        <w:rPr>
          <w:bCs/>
          <w:color w:val="000000" w:themeColor="text1"/>
        </w:rPr>
        <w:t>Shell scripts to dump the data from MySQL to HDFS.</w:t>
      </w:r>
    </w:p>
    <w:p w14:paraId="7630E864" w14:textId="77777777" w:rsidR="007246D3" w:rsidRPr="000D1331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bCs/>
          <w:color w:val="000000" w:themeColor="text1"/>
        </w:rPr>
      </w:pPr>
      <w:r w:rsidRPr="000D1331">
        <w:rPr>
          <w:bCs/>
          <w:color w:val="000000" w:themeColor="text1"/>
        </w:rPr>
        <w:t xml:space="preserve">Hands on experience in working with Echo-systems like Hive, Pig, Sqoop, Map-Reduce, Oozie. </w:t>
      </w:r>
    </w:p>
    <w:p w14:paraId="4D50420F" w14:textId="77777777" w:rsidR="007246D3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bCs/>
          <w:color w:val="000000" w:themeColor="text1"/>
        </w:rPr>
      </w:pPr>
      <w:r w:rsidRPr="000D1331">
        <w:rPr>
          <w:bCs/>
          <w:color w:val="000000" w:themeColor="text1"/>
        </w:rPr>
        <w:t>Developed pig scripts to process HDFS Data.</w:t>
      </w:r>
    </w:p>
    <w:p w14:paraId="1B030B80" w14:textId="77777777" w:rsidR="007246D3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bCs/>
          <w:color w:val="000000" w:themeColor="text1"/>
        </w:rPr>
      </w:pPr>
      <w:r w:rsidRPr="000D1331">
        <w:rPr>
          <w:bCs/>
          <w:color w:val="000000" w:themeColor="text1"/>
        </w:rPr>
        <w:t>Developed Pig Latin scripts in the areas where extensive coding needs to be reduced to analyze large data sets.</w:t>
      </w:r>
    </w:p>
    <w:p w14:paraId="5EDCDD01" w14:textId="77777777" w:rsidR="007246D3" w:rsidRPr="00307BBB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277153">
        <w:rPr>
          <w:bCs/>
          <w:color w:val="000000" w:themeColor="text1"/>
        </w:rPr>
        <w:t>Developed</w:t>
      </w:r>
      <w:r w:rsidRPr="00307BBB">
        <w:rPr>
          <w:color w:val="000000" w:themeColor="text1"/>
        </w:rPr>
        <w:t xml:space="preserve"> Pig Latin scripts to do operations of sorting, joining and filtering source data. </w:t>
      </w:r>
    </w:p>
    <w:p w14:paraId="5A174F58" w14:textId="77777777" w:rsidR="007246D3" w:rsidRPr="00AF34B0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Pr="00AF34B0">
        <w:rPr>
          <w:color w:val="000000" w:themeColor="text1"/>
        </w:rPr>
        <w:t>Managed and scheduled Jobs on a Hadoop cluster.</w:t>
      </w:r>
    </w:p>
    <w:p w14:paraId="4B4BD6F5" w14:textId="77777777" w:rsidR="007246D3" w:rsidRPr="00AF34B0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AF34B0">
        <w:rPr>
          <w:color w:val="000000" w:themeColor="text1"/>
        </w:rPr>
        <w:t>Import data using Sqoop into Hive and HBase from existing SQL Server.</w:t>
      </w:r>
    </w:p>
    <w:p w14:paraId="378255BD" w14:textId="77777777" w:rsidR="007246D3" w:rsidRPr="00AF34B0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AF34B0">
        <w:rPr>
          <w:color w:val="000000" w:themeColor="text1"/>
        </w:rPr>
        <w:t>Involve in create Hive tables, loading with data and writing Hive queries which will run internally in MapReduce way.</w:t>
      </w:r>
    </w:p>
    <w:p w14:paraId="1E1FFA3F" w14:textId="77777777" w:rsidR="007246D3" w:rsidRPr="00AF34B0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AF34B0">
        <w:rPr>
          <w:color w:val="000000" w:themeColor="text1"/>
        </w:rPr>
        <w:t>Tuned ETL jobs/procedures/scripts, SQL queries, PL/SQL procedures to improve the system performance.</w:t>
      </w:r>
    </w:p>
    <w:p w14:paraId="4BCFFA68" w14:textId="77777777" w:rsidR="007246D3" w:rsidRPr="00AF34B0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AF34B0">
        <w:rPr>
          <w:color w:val="000000" w:themeColor="text1"/>
        </w:rPr>
        <w:t>Wrote SQL and PL/SQL scripts to perform database testing and to verify data integrity</w:t>
      </w:r>
    </w:p>
    <w:p w14:paraId="04C6587A" w14:textId="77777777" w:rsidR="007246D3" w:rsidRPr="00307BBB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>Experienced in handling semi/unstructured data using complex map-reduce programs.</w:t>
      </w:r>
    </w:p>
    <w:p w14:paraId="483CFAFD" w14:textId="77777777" w:rsidR="007246D3" w:rsidRPr="00307BBB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 xml:space="preserve">Extensive experience in working with UNIX, Linux and writing shell scripts. </w:t>
      </w:r>
    </w:p>
    <w:p w14:paraId="66759E5D" w14:textId="77777777" w:rsidR="007246D3" w:rsidRPr="00307BBB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>Managed and scheduled Jobs on a Hadoop cluster.</w:t>
      </w:r>
    </w:p>
    <w:p w14:paraId="4949498D" w14:textId="77777777" w:rsidR="007246D3" w:rsidRPr="00307BBB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>Exported data to Tableau reporting tool, created dashboards on live connection.</w:t>
      </w:r>
    </w:p>
    <w:p w14:paraId="1B97720D" w14:textId="77777777" w:rsidR="007246D3" w:rsidRPr="00307BBB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>Worked with Business team in gathering the visualization requirements.</w:t>
      </w:r>
      <w:r>
        <w:rPr>
          <w:color w:val="000000" w:themeColor="text1"/>
        </w:rPr>
        <w:t xml:space="preserve">   </w:t>
      </w:r>
    </w:p>
    <w:p w14:paraId="1BFF2FAC" w14:textId="77777777" w:rsidR="007246D3" w:rsidRPr="005D21FA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C55957">
        <w:rPr>
          <w:color w:val="000000" w:themeColor="text1"/>
        </w:rPr>
        <w:t>Used Selenium IDE for generating test scripts.</w:t>
      </w:r>
    </w:p>
    <w:p w14:paraId="27D48FE2" w14:textId="77777777" w:rsidR="007246D3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>Created web crawler with java script.</w:t>
      </w:r>
    </w:p>
    <w:p w14:paraId="20A0A5FF" w14:textId="77777777" w:rsidR="007246D3" w:rsidRPr="005446A0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EE21AE">
        <w:rPr>
          <w:color w:val="000000" w:themeColor="text1"/>
        </w:rPr>
        <w:t>Responsible for design and maintenance of the GIT Repositories</w:t>
      </w:r>
      <w:r>
        <w:rPr>
          <w:color w:val="000000" w:themeColor="text1"/>
        </w:rPr>
        <w:t>.</w:t>
      </w:r>
    </w:p>
    <w:p w14:paraId="4E0CF9C2" w14:textId="77777777" w:rsidR="007246D3" w:rsidRPr="0034707A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>Build websites using WordPress, Prepared website proposals to present to clients</w:t>
      </w:r>
      <w:r>
        <w:rPr>
          <w:color w:val="000000" w:themeColor="text1"/>
        </w:rPr>
        <w:t xml:space="preserve"> and </w:t>
      </w:r>
      <w:r w:rsidRPr="00307BBB">
        <w:rPr>
          <w:color w:val="000000" w:themeColor="text1"/>
        </w:rPr>
        <w:t>Provide technical support to clients.</w:t>
      </w:r>
    </w:p>
    <w:p w14:paraId="62D66450" w14:textId="77777777" w:rsidR="007246D3" w:rsidRPr="00307BBB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 xml:space="preserve">Created customized reports using various </w:t>
      </w:r>
      <w:r>
        <w:rPr>
          <w:color w:val="000000" w:themeColor="text1"/>
        </w:rPr>
        <w:t>visualizations like,</w:t>
      </w:r>
      <w:r w:rsidRPr="00307BBB">
        <w:rPr>
          <w:color w:val="000000" w:themeColor="text1"/>
        </w:rPr>
        <w:t xml:space="preserve"> Text Tables, Bar, Pie, Tree Maps, Heat Maps, Line Charts, Pivot Tables, Combination Charts in Excel and Tableau.</w:t>
      </w:r>
    </w:p>
    <w:p w14:paraId="55D32CEC" w14:textId="77777777" w:rsidR="007246D3" w:rsidRPr="00307BBB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>Used URL’s, Hyperlinks, and Filters for developing Complex Dashboards</w:t>
      </w:r>
    </w:p>
    <w:p w14:paraId="216F4E1A" w14:textId="77777777" w:rsidR="007246D3" w:rsidRPr="0072156F" w:rsidRDefault="007246D3" w:rsidP="007246D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60" w:after="0"/>
        <w:rPr>
          <w:color w:val="000000" w:themeColor="text1"/>
        </w:rPr>
      </w:pPr>
      <w:r w:rsidRPr="00307BBB">
        <w:rPr>
          <w:color w:val="000000" w:themeColor="text1"/>
        </w:rPr>
        <w:t xml:space="preserve">Worked with team of 5 on Creating an automated marking system with </w:t>
      </w:r>
      <w:proofErr w:type="spellStart"/>
      <w:r w:rsidRPr="00307BBB">
        <w:rPr>
          <w:color w:val="000000" w:themeColor="text1"/>
        </w:rPr>
        <w:t>sikuli</w:t>
      </w:r>
      <w:proofErr w:type="spellEnd"/>
      <w:r w:rsidRPr="00307BBB">
        <w:rPr>
          <w:color w:val="000000" w:themeColor="text1"/>
        </w:rPr>
        <w:t xml:space="preserve"> and developed </w:t>
      </w:r>
      <w:proofErr w:type="spellStart"/>
      <w:r w:rsidRPr="00307BBB">
        <w:rPr>
          <w:color w:val="000000" w:themeColor="text1"/>
        </w:rPr>
        <w:t>sikuli</w:t>
      </w:r>
      <w:proofErr w:type="spellEnd"/>
      <w:r w:rsidRPr="00307BBB">
        <w:rPr>
          <w:color w:val="000000" w:themeColor="text1"/>
        </w:rPr>
        <w:t xml:space="preserve"> code to automate the social media applications to post message by itself.</w:t>
      </w:r>
      <w:r w:rsidRPr="0072156F">
        <w:rPr>
          <w:color w:val="000000" w:themeColor="text1"/>
        </w:rPr>
        <w:t xml:space="preserve">     </w:t>
      </w:r>
    </w:p>
    <w:p w14:paraId="4613F24B" w14:textId="03B0AF69" w:rsidR="007246D3" w:rsidRPr="002B5FFC" w:rsidRDefault="007246D3" w:rsidP="007246D3">
      <w:pPr>
        <w:spacing w:after="0"/>
        <w:rPr>
          <w:color w:val="000000" w:themeColor="text1"/>
        </w:rPr>
      </w:pPr>
      <w:r w:rsidRPr="002B5FFC">
        <w:rPr>
          <w:b/>
          <w:bCs/>
          <w:color w:val="000000" w:themeColor="text1"/>
        </w:rPr>
        <w:t xml:space="preserve">Environment: </w:t>
      </w:r>
      <w:r w:rsidR="00D85172" w:rsidRPr="00D85172">
        <w:rPr>
          <w:bCs/>
          <w:color w:val="000000" w:themeColor="text1"/>
        </w:rPr>
        <w:t>Hadoop,</w:t>
      </w:r>
      <w:r w:rsidR="00D85172">
        <w:rPr>
          <w:bCs/>
          <w:color w:val="000000" w:themeColor="text1"/>
        </w:rPr>
        <w:t xml:space="preserve"> </w:t>
      </w:r>
      <w:r w:rsidRPr="002B5FFC">
        <w:rPr>
          <w:color w:val="000000" w:themeColor="text1"/>
        </w:rPr>
        <w:t>Hive, PIG, MapReduce, Java, Shell scripting, SQL, Python, HDFS, CDH4.3, Sqoop, Flume, Oozie, Web Crawler</w:t>
      </w:r>
      <w:r>
        <w:rPr>
          <w:color w:val="000000" w:themeColor="text1"/>
        </w:rPr>
        <w:t>.</w:t>
      </w:r>
    </w:p>
    <w:p w14:paraId="703FC525" w14:textId="77777777" w:rsidR="007246D3" w:rsidRPr="00720196" w:rsidRDefault="007246D3" w:rsidP="00565129">
      <w:pPr>
        <w:spacing w:after="0"/>
        <w:rPr>
          <w:b/>
          <w:bCs/>
          <w:color w:val="000000" w:themeColor="text1"/>
          <w:sz w:val="24"/>
          <w:szCs w:val="24"/>
        </w:rPr>
      </w:pPr>
    </w:p>
    <w:sectPr w:rsidR="007246D3" w:rsidRPr="00720196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E0EA9" w14:textId="77777777" w:rsidR="00BC3691" w:rsidRDefault="00BC3691">
      <w:pPr>
        <w:spacing w:after="0"/>
      </w:pPr>
      <w:r>
        <w:separator/>
      </w:r>
    </w:p>
  </w:endnote>
  <w:endnote w:type="continuationSeparator" w:id="0">
    <w:p w14:paraId="61A1E950" w14:textId="77777777" w:rsidR="00BC3691" w:rsidRDefault="00BC3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DDDAB" w14:textId="4F9CC54B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7717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2270" w14:textId="77777777" w:rsidR="00BC3691" w:rsidRDefault="00BC3691">
      <w:pPr>
        <w:spacing w:after="0"/>
      </w:pPr>
      <w:r>
        <w:separator/>
      </w:r>
    </w:p>
  </w:footnote>
  <w:footnote w:type="continuationSeparator" w:id="0">
    <w:p w14:paraId="2DD6226F" w14:textId="77777777" w:rsidR="00BC3691" w:rsidRDefault="00BC36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568FC"/>
    <w:multiLevelType w:val="multilevel"/>
    <w:tmpl w:val="A4EC7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72E2F9E"/>
    <w:multiLevelType w:val="hybridMultilevel"/>
    <w:tmpl w:val="4086D83C"/>
    <w:lvl w:ilvl="0" w:tplc="9146C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B683D8A"/>
    <w:multiLevelType w:val="hybridMultilevel"/>
    <w:tmpl w:val="538C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2D52E11"/>
    <w:multiLevelType w:val="hybridMultilevel"/>
    <w:tmpl w:val="103A0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B81540"/>
    <w:multiLevelType w:val="multilevel"/>
    <w:tmpl w:val="A2C605E4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8" w15:restartNumberingAfterBreak="0">
    <w:nsid w:val="1C1766AB"/>
    <w:multiLevelType w:val="hybridMultilevel"/>
    <w:tmpl w:val="E0780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4F33094"/>
    <w:multiLevelType w:val="hybridMultilevel"/>
    <w:tmpl w:val="ACF01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DC47D23"/>
    <w:multiLevelType w:val="hybridMultilevel"/>
    <w:tmpl w:val="625AB4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AB08CC"/>
    <w:multiLevelType w:val="hybridMultilevel"/>
    <w:tmpl w:val="62A6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40E27"/>
    <w:multiLevelType w:val="multilevel"/>
    <w:tmpl w:val="54F6CE2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2F440E8E"/>
    <w:multiLevelType w:val="hybridMultilevel"/>
    <w:tmpl w:val="229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51E90B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C3695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B6A3EB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6A604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93C4D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CBE800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290B5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11E98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30C62"/>
    <w:multiLevelType w:val="multilevel"/>
    <w:tmpl w:val="A2C605E4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7" w15:restartNumberingAfterBreak="0">
    <w:nsid w:val="3A2614B8"/>
    <w:multiLevelType w:val="hybridMultilevel"/>
    <w:tmpl w:val="3C46C27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B945A57"/>
    <w:multiLevelType w:val="hybridMultilevel"/>
    <w:tmpl w:val="1B3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B16059"/>
    <w:multiLevelType w:val="hybridMultilevel"/>
    <w:tmpl w:val="075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050CF"/>
    <w:multiLevelType w:val="hybridMultilevel"/>
    <w:tmpl w:val="A9C4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3040E33"/>
    <w:multiLevelType w:val="multilevel"/>
    <w:tmpl w:val="E898C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39472C4"/>
    <w:multiLevelType w:val="hybridMultilevel"/>
    <w:tmpl w:val="1D689A20"/>
    <w:lvl w:ilvl="0" w:tplc="678CE982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61826"/>
    <w:multiLevelType w:val="hybridMultilevel"/>
    <w:tmpl w:val="399C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8" w15:restartNumberingAfterBreak="0">
    <w:nsid w:val="6EA92105"/>
    <w:multiLevelType w:val="hybridMultilevel"/>
    <w:tmpl w:val="DEC6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2777FD1"/>
    <w:multiLevelType w:val="hybridMultilevel"/>
    <w:tmpl w:val="95206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CE35A3"/>
    <w:multiLevelType w:val="hybridMultilevel"/>
    <w:tmpl w:val="7592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95DEB"/>
    <w:multiLevelType w:val="hybridMultilevel"/>
    <w:tmpl w:val="1AF8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C76AB"/>
    <w:multiLevelType w:val="multilevel"/>
    <w:tmpl w:val="C24EC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D1E4C21"/>
    <w:multiLevelType w:val="hybridMultilevel"/>
    <w:tmpl w:val="F94EDE6A"/>
    <w:lvl w:ilvl="0" w:tplc="0E1A4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20E57"/>
    <w:multiLevelType w:val="multilevel"/>
    <w:tmpl w:val="A2C605E4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32"/>
  </w:num>
  <w:num w:numId="16">
    <w:abstractNumId w:val="15"/>
  </w:num>
  <w:num w:numId="17">
    <w:abstractNumId w:val="28"/>
  </w:num>
  <w:num w:numId="18">
    <w:abstractNumId w:val="12"/>
  </w:num>
  <w:num w:numId="19">
    <w:abstractNumId w:val="39"/>
  </w:num>
  <w:num w:numId="20">
    <w:abstractNumId w:val="33"/>
  </w:num>
  <w:num w:numId="21">
    <w:abstractNumId w:val="13"/>
  </w:num>
  <w:num w:numId="22">
    <w:abstractNumId w:val="25"/>
  </w:num>
  <w:num w:numId="23">
    <w:abstractNumId w:val="37"/>
  </w:num>
  <w:num w:numId="24">
    <w:abstractNumId w:val="43"/>
  </w:num>
  <w:num w:numId="25">
    <w:abstractNumId w:val="41"/>
  </w:num>
  <w:num w:numId="26">
    <w:abstractNumId w:val="23"/>
  </w:num>
  <w:num w:numId="27">
    <w:abstractNumId w:val="29"/>
  </w:num>
  <w:num w:numId="28">
    <w:abstractNumId w:val="10"/>
  </w:num>
  <w:num w:numId="29">
    <w:abstractNumId w:val="45"/>
  </w:num>
  <w:num w:numId="30">
    <w:abstractNumId w:val="34"/>
  </w:num>
  <w:num w:numId="31">
    <w:abstractNumId w:val="26"/>
  </w:num>
  <w:num w:numId="32">
    <w:abstractNumId w:val="17"/>
  </w:num>
  <w:num w:numId="33">
    <w:abstractNumId w:val="30"/>
  </w:num>
  <w:num w:numId="34">
    <w:abstractNumId w:val="36"/>
  </w:num>
  <w:num w:numId="35">
    <w:abstractNumId w:val="27"/>
  </w:num>
  <w:num w:numId="36">
    <w:abstractNumId w:val="18"/>
  </w:num>
  <w:num w:numId="37">
    <w:abstractNumId w:val="14"/>
  </w:num>
  <w:num w:numId="38">
    <w:abstractNumId w:val="44"/>
  </w:num>
  <w:num w:numId="39">
    <w:abstractNumId w:val="22"/>
  </w:num>
  <w:num w:numId="40">
    <w:abstractNumId w:val="35"/>
  </w:num>
  <w:num w:numId="41">
    <w:abstractNumId w:val="42"/>
  </w:num>
  <w:num w:numId="42">
    <w:abstractNumId w:val="21"/>
  </w:num>
  <w:num w:numId="43">
    <w:abstractNumId w:val="31"/>
  </w:num>
  <w:num w:numId="44">
    <w:abstractNumId w:val="19"/>
  </w:num>
  <w:num w:numId="45">
    <w:abstractNumId w:val="11"/>
  </w:num>
  <w:num w:numId="46">
    <w:abstractNumId w:val="16"/>
  </w:num>
  <w:num w:numId="47">
    <w:abstractNumId w:val="40"/>
  </w:num>
  <w:num w:numId="48">
    <w:abstractNumId w:val="3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18"/>
    <w:rsid w:val="00012611"/>
    <w:rsid w:val="00023A37"/>
    <w:rsid w:val="00046A8D"/>
    <w:rsid w:val="00065AC9"/>
    <w:rsid w:val="0007717E"/>
    <w:rsid w:val="00080B03"/>
    <w:rsid w:val="0009609D"/>
    <w:rsid w:val="000A0A78"/>
    <w:rsid w:val="000A1671"/>
    <w:rsid w:val="000A2EBD"/>
    <w:rsid w:val="000A4F59"/>
    <w:rsid w:val="000A502B"/>
    <w:rsid w:val="000B7B0F"/>
    <w:rsid w:val="000C33F4"/>
    <w:rsid w:val="000C5C30"/>
    <w:rsid w:val="000C634C"/>
    <w:rsid w:val="000D1331"/>
    <w:rsid w:val="000D4D46"/>
    <w:rsid w:val="000F68B3"/>
    <w:rsid w:val="00106B09"/>
    <w:rsid w:val="00107197"/>
    <w:rsid w:val="00135214"/>
    <w:rsid w:val="001365B2"/>
    <w:rsid w:val="00141A4C"/>
    <w:rsid w:val="00142955"/>
    <w:rsid w:val="0014738A"/>
    <w:rsid w:val="00150806"/>
    <w:rsid w:val="00152809"/>
    <w:rsid w:val="001546E7"/>
    <w:rsid w:val="00157334"/>
    <w:rsid w:val="00181CEA"/>
    <w:rsid w:val="00192E08"/>
    <w:rsid w:val="001B29CF"/>
    <w:rsid w:val="001D6AE1"/>
    <w:rsid w:val="001E0F3A"/>
    <w:rsid w:val="001E496C"/>
    <w:rsid w:val="001F7FD0"/>
    <w:rsid w:val="00216F05"/>
    <w:rsid w:val="00224583"/>
    <w:rsid w:val="00230896"/>
    <w:rsid w:val="00244A3A"/>
    <w:rsid w:val="00252E07"/>
    <w:rsid w:val="00274DD9"/>
    <w:rsid w:val="00277153"/>
    <w:rsid w:val="0028220F"/>
    <w:rsid w:val="002A069F"/>
    <w:rsid w:val="002A79B9"/>
    <w:rsid w:val="002B0346"/>
    <w:rsid w:val="002B3A6A"/>
    <w:rsid w:val="002B5FFC"/>
    <w:rsid w:val="002B6153"/>
    <w:rsid w:val="002C4117"/>
    <w:rsid w:val="002C6E9A"/>
    <w:rsid w:val="002D3A8E"/>
    <w:rsid w:val="002D4363"/>
    <w:rsid w:val="002D4B92"/>
    <w:rsid w:val="002D66E2"/>
    <w:rsid w:val="002E68F9"/>
    <w:rsid w:val="00303CAE"/>
    <w:rsid w:val="003040F6"/>
    <w:rsid w:val="0030444F"/>
    <w:rsid w:val="00307BBB"/>
    <w:rsid w:val="0031029B"/>
    <w:rsid w:val="0031311F"/>
    <w:rsid w:val="00320FC8"/>
    <w:rsid w:val="003218B0"/>
    <w:rsid w:val="00324A96"/>
    <w:rsid w:val="0034707A"/>
    <w:rsid w:val="0034783B"/>
    <w:rsid w:val="00356C14"/>
    <w:rsid w:val="003A31D4"/>
    <w:rsid w:val="003A4C53"/>
    <w:rsid w:val="003D4AD3"/>
    <w:rsid w:val="004009E1"/>
    <w:rsid w:val="004022EA"/>
    <w:rsid w:val="00403DAA"/>
    <w:rsid w:val="00410B55"/>
    <w:rsid w:val="004322FC"/>
    <w:rsid w:val="0044187C"/>
    <w:rsid w:val="004627CD"/>
    <w:rsid w:val="00466854"/>
    <w:rsid w:val="00466EFE"/>
    <w:rsid w:val="00472718"/>
    <w:rsid w:val="00487614"/>
    <w:rsid w:val="004B4B0D"/>
    <w:rsid w:val="004B662E"/>
    <w:rsid w:val="004C00A6"/>
    <w:rsid w:val="004E2740"/>
    <w:rsid w:val="004E6B68"/>
    <w:rsid w:val="004E7EAD"/>
    <w:rsid w:val="004F05D4"/>
    <w:rsid w:val="00504AE2"/>
    <w:rsid w:val="005072F9"/>
    <w:rsid w:val="00522801"/>
    <w:rsid w:val="005410D0"/>
    <w:rsid w:val="005446A0"/>
    <w:rsid w:val="0055117D"/>
    <w:rsid w:val="00562515"/>
    <w:rsid w:val="00565129"/>
    <w:rsid w:val="00573C46"/>
    <w:rsid w:val="00587070"/>
    <w:rsid w:val="00587C02"/>
    <w:rsid w:val="00596505"/>
    <w:rsid w:val="00596A29"/>
    <w:rsid w:val="005B7A7C"/>
    <w:rsid w:val="005D7DE0"/>
    <w:rsid w:val="005F261A"/>
    <w:rsid w:val="005F4695"/>
    <w:rsid w:val="005F5E97"/>
    <w:rsid w:val="0061700C"/>
    <w:rsid w:val="006176EC"/>
    <w:rsid w:val="00617B26"/>
    <w:rsid w:val="00621F5F"/>
    <w:rsid w:val="006270A9"/>
    <w:rsid w:val="00627B8A"/>
    <w:rsid w:val="006407AD"/>
    <w:rsid w:val="00642E79"/>
    <w:rsid w:val="00654C03"/>
    <w:rsid w:val="00657E1A"/>
    <w:rsid w:val="00670401"/>
    <w:rsid w:val="00675956"/>
    <w:rsid w:val="00676763"/>
    <w:rsid w:val="00681034"/>
    <w:rsid w:val="00696C77"/>
    <w:rsid w:val="006A3983"/>
    <w:rsid w:val="006B2234"/>
    <w:rsid w:val="006C2A1E"/>
    <w:rsid w:val="006C30AF"/>
    <w:rsid w:val="006D3F83"/>
    <w:rsid w:val="006E2021"/>
    <w:rsid w:val="0070509D"/>
    <w:rsid w:val="00712FAA"/>
    <w:rsid w:val="007172E0"/>
    <w:rsid w:val="00720196"/>
    <w:rsid w:val="0072156F"/>
    <w:rsid w:val="00722D0E"/>
    <w:rsid w:val="007246D3"/>
    <w:rsid w:val="007274AF"/>
    <w:rsid w:val="007369DD"/>
    <w:rsid w:val="00736BD8"/>
    <w:rsid w:val="00737CD7"/>
    <w:rsid w:val="0074655F"/>
    <w:rsid w:val="0075169F"/>
    <w:rsid w:val="00755189"/>
    <w:rsid w:val="0075537B"/>
    <w:rsid w:val="007607E4"/>
    <w:rsid w:val="0078691B"/>
    <w:rsid w:val="007908FD"/>
    <w:rsid w:val="00797DEA"/>
    <w:rsid w:val="007D46C8"/>
    <w:rsid w:val="007D494C"/>
    <w:rsid w:val="007F02A2"/>
    <w:rsid w:val="007F2513"/>
    <w:rsid w:val="007F52FC"/>
    <w:rsid w:val="00807A74"/>
    <w:rsid w:val="00810DFD"/>
    <w:rsid w:val="00816216"/>
    <w:rsid w:val="00832251"/>
    <w:rsid w:val="0084093E"/>
    <w:rsid w:val="008632CD"/>
    <w:rsid w:val="008751F7"/>
    <w:rsid w:val="0087734B"/>
    <w:rsid w:val="0088086F"/>
    <w:rsid w:val="00887A0A"/>
    <w:rsid w:val="0089184B"/>
    <w:rsid w:val="00894579"/>
    <w:rsid w:val="008C0452"/>
    <w:rsid w:val="008C06E9"/>
    <w:rsid w:val="008E48BD"/>
    <w:rsid w:val="008E6D84"/>
    <w:rsid w:val="008F1F8B"/>
    <w:rsid w:val="00911A41"/>
    <w:rsid w:val="009156EE"/>
    <w:rsid w:val="00917FCE"/>
    <w:rsid w:val="0094042E"/>
    <w:rsid w:val="009446BD"/>
    <w:rsid w:val="009511F7"/>
    <w:rsid w:val="00961D99"/>
    <w:rsid w:val="0099022C"/>
    <w:rsid w:val="009A0103"/>
    <w:rsid w:val="009A3707"/>
    <w:rsid w:val="009A7660"/>
    <w:rsid w:val="009B2ED7"/>
    <w:rsid w:val="009D21FC"/>
    <w:rsid w:val="009D49FA"/>
    <w:rsid w:val="009D5933"/>
    <w:rsid w:val="009E18A3"/>
    <w:rsid w:val="009F0850"/>
    <w:rsid w:val="009F0BEE"/>
    <w:rsid w:val="009F2E18"/>
    <w:rsid w:val="009F7206"/>
    <w:rsid w:val="00A06AD5"/>
    <w:rsid w:val="00A139EF"/>
    <w:rsid w:val="00A2294C"/>
    <w:rsid w:val="00A33A91"/>
    <w:rsid w:val="00A34E4C"/>
    <w:rsid w:val="00A352C8"/>
    <w:rsid w:val="00A558DD"/>
    <w:rsid w:val="00A65E53"/>
    <w:rsid w:val="00A73C02"/>
    <w:rsid w:val="00A86062"/>
    <w:rsid w:val="00A86174"/>
    <w:rsid w:val="00AB3302"/>
    <w:rsid w:val="00AB5286"/>
    <w:rsid w:val="00AD06EB"/>
    <w:rsid w:val="00AD7B7B"/>
    <w:rsid w:val="00B02C63"/>
    <w:rsid w:val="00B12B5A"/>
    <w:rsid w:val="00B13B93"/>
    <w:rsid w:val="00B3687E"/>
    <w:rsid w:val="00B46A45"/>
    <w:rsid w:val="00B53293"/>
    <w:rsid w:val="00B54797"/>
    <w:rsid w:val="00B559F1"/>
    <w:rsid w:val="00B650E2"/>
    <w:rsid w:val="00B71E4D"/>
    <w:rsid w:val="00B74150"/>
    <w:rsid w:val="00B9455A"/>
    <w:rsid w:val="00BA3E59"/>
    <w:rsid w:val="00BA683E"/>
    <w:rsid w:val="00BB4E60"/>
    <w:rsid w:val="00BB584E"/>
    <w:rsid w:val="00BC3691"/>
    <w:rsid w:val="00BC5CFD"/>
    <w:rsid w:val="00BD768D"/>
    <w:rsid w:val="00BE2A63"/>
    <w:rsid w:val="00BF7728"/>
    <w:rsid w:val="00C1500A"/>
    <w:rsid w:val="00C458BF"/>
    <w:rsid w:val="00C53091"/>
    <w:rsid w:val="00C53A0B"/>
    <w:rsid w:val="00C5718A"/>
    <w:rsid w:val="00C61F8E"/>
    <w:rsid w:val="00C63A88"/>
    <w:rsid w:val="00C92CFD"/>
    <w:rsid w:val="00CA65F8"/>
    <w:rsid w:val="00CB66D4"/>
    <w:rsid w:val="00CB72B4"/>
    <w:rsid w:val="00CC4A94"/>
    <w:rsid w:val="00CC58D2"/>
    <w:rsid w:val="00CC7164"/>
    <w:rsid w:val="00CD3908"/>
    <w:rsid w:val="00CD3E1B"/>
    <w:rsid w:val="00CE4253"/>
    <w:rsid w:val="00CF76DA"/>
    <w:rsid w:val="00D05E2A"/>
    <w:rsid w:val="00D273DC"/>
    <w:rsid w:val="00D34865"/>
    <w:rsid w:val="00D64F49"/>
    <w:rsid w:val="00D663AE"/>
    <w:rsid w:val="00D729AA"/>
    <w:rsid w:val="00D803AD"/>
    <w:rsid w:val="00D85172"/>
    <w:rsid w:val="00D874A8"/>
    <w:rsid w:val="00D9077F"/>
    <w:rsid w:val="00DB0F34"/>
    <w:rsid w:val="00DB264A"/>
    <w:rsid w:val="00DC20C1"/>
    <w:rsid w:val="00DE70AB"/>
    <w:rsid w:val="00DF1B9B"/>
    <w:rsid w:val="00DF3C24"/>
    <w:rsid w:val="00E046A8"/>
    <w:rsid w:val="00E06A98"/>
    <w:rsid w:val="00E21794"/>
    <w:rsid w:val="00E23D4B"/>
    <w:rsid w:val="00E23E72"/>
    <w:rsid w:val="00E277A6"/>
    <w:rsid w:val="00E83E4B"/>
    <w:rsid w:val="00E90DCF"/>
    <w:rsid w:val="00E912E6"/>
    <w:rsid w:val="00E92144"/>
    <w:rsid w:val="00E92CA0"/>
    <w:rsid w:val="00E93ACB"/>
    <w:rsid w:val="00EA1BDD"/>
    <w:rsid w:val="00EA3898"/>
    <w:rsid w:val="00EC0A2C"/>
    <w:rsid w:val="00EE03E7"/>
    <w:rsid w:val="00EE34DA"/>
    <w:rsid w:val="00F1071B"/>
    <w:rsid w:val="00F133D9"/>
    <w:rsid w:val="00F251D8"/>
    <w:rsid w:val="00F259EA"/>
    <w:rsid w:val="00F25D7A"/>
    <w:rsid w:val="00F3153E"/>
    <w:rsid w:val="00F43960"/>
    <w:rsid w:val="00F6131C"/>
    <w:rsid w:val="00F61FB5"/>
    <w:rsid w:val="00F62FA2"/>
    <w:rsid w:val="00F65AC0"/>
    <w:rsid w:val="00F931B7"/>
    <w:rsid w:val="00F95A75"/>
    <w:rsid w:val="00F974F4"/>
    <w:rsid w:val="00FB1509"/>
    <w:rsid w:val="00FD5BA9"/>
    <w:rsid w:val="00FE2FA9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3E370"/>
  <w15:chartTrackingRefBased/>
  <w15:docId w15:val="{9E615E51-205D-4731-9F35-F601348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aliases w:val="Step"/>
    <w:basedOn w:val="Normal"/>
    <w:link w:val="ListParagraphChar"/>
    <w:uiPriority w:val="34"/>
    <w:unhideWhenUsed/>
    <w:qFormat/>
    <w:rsid w:val="00472718"/>
    <w:pPr>
      <w:ind w:left="720"/>
      <w:contextualSpacing/>
    </w:pPr>
  </w:style>
  <w:style w:type="character" w:customStyle="1" w:styleId="ListParagraphChar">
    <w:name w:val="List Paragraph Char"/>
    <w:aliases w:val="Step Char"/>
    <w:link w:val="ListParagraph"/>
    <w:uiPriority w:val="34"/>
    <w:rsid w:val="0089184B"/>
  </w:style>
  <w:style w:type="character" w:styleId="UnresolvedMention">
    <w:name w:val="Unresolved Mention"/>
    <w:basedOn w:val="DefaultParagraphFont"/>
    <w:uiPriority w:val="99"/>
    <w:semiHidden/>
    <w:unhideWhenUsed/>
    <w:rsid w:val="005F5E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6A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E03E7"/>
    <w:pPr>
      <w:spacing w:after="200" w:line="276" w:lineRule="auto"/>
    </w:pPr>
    <w:rPr>
      <w:rFonts w:ascii="Calibri" w:hAnsi="Calibri" w:cs="Arial Unicode MS"/>
      <w:color w:val="000000"/>
      <w:u w:color="000000"/>
      <w:lang w:eastAsia="en-US"/>
    </w:rPr>
  </w:style>
  <w:style w:type="character" w:customStyle="1" w:styleId="apple-converted-space">
    <w:name w:val="apple-converted-space"/>
    <w:rsid w:val="00EE03E7"/>
    <w:rPr>
      <w:lang w:val="en-US" w:eastAsia="x-none"/>
    </w:rPr>
  </w:style>
  <w:style w:type="paragraph" w:styleId="NoSpacing">
    <w:name w:val="No Spacing"/>
    <w:autoRedefine/>
    <w:uiPriority w:val="1"/>
    <w:qFormat/>
    <w:rsid w:val="00EE03E7"/>
    <w:pPr>
      <w:numPr>
        <w:numId w:val="40"/>
      </w:numPr>
      <w:shd w:val="clear" w:color="auto" w:fill="FFFFFF"/>
      <w:spacing w:after="0"/>
    </w:pPr>
    <w:rPr>
      <w:rFonts w:ascii="Times New Roman" w:hAnsi="Times New Roman" w:cs="Times New Roman"/>
      <w:noProof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v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31AD138ADA497DB2D87968A0163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C07EC-7B18-4B4A-9DE5-7161A564EE25}"/>
      </w:docPartPr>
      <w:docPartBody>
        <w:p w:rsidR="004D22C3" w:rsidRDefault="00275B06">
          <w:pPr>
            <w:pStyle w:val="1631AD138ADA497DB2D87968A0163FE6"/>
          </w:pPr>
          <w:r>
            <w:t>Experience</w:t>
          </w:r>
        </w:p>
      </w:docPartBody>
    </w:docPart>
    <w:docPart>
      <w:docPartPr>
        <w:name w:val="485754EF89DC488B96AB419F547D1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45D7F-9A23-4146-8EA7-B6F5A2F03C53}"/>
      </w:docPartPr>
      <w:docPartBody>
        <w:p w:rsidR="00CB18E3" w:rsidRDefault="00066123" w:rsidP="00066123">
          <w:pPr>
            <w:pStyle w:val="485754EF89DC488B96AB419F547D155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B"/>
    <w:rsid w:val="0002408D"/>
    <w:rsid w:val="00066123"/>
    <w:rsid w:val="00086C4F"/>
    <w:rsid w:val="000A1969"/>
    <w:rsid w:val="00154952"/>
    <w:rsid w:val="00174886"/>
    <w:rsid w:val="002716C2"/>
    <w:rsid w:val="00275B06"/>
    <w:rsid w:val="002C5754"/>
    <w:rsid w:val="002F1185"/>
    <w:rsid w:val="004D22C3"/>
    <w:rsid w:val="00677418"/>
    <w:rsid w:val="00802D23"/>
    <w:rsid w:val="00871A40"/>
    <w:rsid w:val="008724BE"/>
    <w:rsid w:val="0088697A"/>
    <w:rsid w:val="008D5CC7"/>
    <w:rsid w:val="009550FE"/>
    <w:rsid w:val="009973AB"/>
    <w:rsid w:val="009C3610"/>
    <w:rsid w:val="00A677B4"/>
    <w:rsid w:val="00A9074E"/>
    <w:rsid w:val="00AE1C2A"/>
    <w:rsid w:val="00B32B51"/>
    <w:rsid w:val="00B44D36"/>
    <w:rsid w:val="00BA0663"/>
    <w:rsid w:val="00BD79B5"/>
    <w:rsid w:val="00C16D54"/>
    <w:rsid w:val="00CA50BC"/>
    <w:rsid w:val="00CB18E3"/>
    <w:rsid w:val="00CB29CD"/>
    <w:rsid w:val="00CE1324"/>
    <w:rsid w:val="00DA5DAA"/>
    <w:rsid w:val="00E041A2"/>
    <w:rsid w:val="00EB7C64"/>
    <w:rsid w:val="00F363DF"/>
    <w:rsid w:val="00F43FDB"/>
    <w:rsid w:val="00FB153D"/>
    <w:rsid w:val="00FE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247D9AB5414265ACF87B78A0403750">
    <w:name w:val="90247D9AB5414265ACF87B78A0403750"/>
  </w:style>
  <w:style w:type="paragraph" w:customStyle="1" w:styleId="819F874B9E304B19A8DB84559F0D458B">
    <w:name w:val="819F874B9E304B19A8DB84559F0D458B"/>
  </w:style>
  <w:style w:type="paragraph" w:customStyle="1" w:styleId="B9271B40D35E4CCA9E99562B7AA74CEF">
    <w:name w:val="B9271B40D35E4CCA9E99562B7AA74CEF"/>
  </w:style>
  <w:style w:type="paragraph" w:customStyle="1" w:styleId="F1072CB282484048A008A50F68B504B3">
    <w:name w:val="F1072CB282484048A008A50F68B504B3"/>
  </w:style>
  <w:style w:type="paragraph" w:customStyle="1" w:styleId="DCB4A27747304B7EA0FD4C6C0542EE53">
    <w:name w:val="DCB4A27747304B7EA0FD4C6C0542EE53"/>
  </w:style>
  <w:style w:type="paragraph" w:customStyle="1" w:styleId="7B18F2F3ADB74B1B9EFF9D4F431C2CA1">
    <w:name w:val="7B18F2F3ADB74B1B9EFF9D4F431C2CA1"/>
  </w:style>
  <w:style w:type="paragraph" w:customStyle="1" w:styleId="9B57E78D14A04F7CAECE3D701AFEC183">
    <w:name w:val="9B57E78D14A04F7CAECE3D701AFEC183"/>
  </w:style>
  <w:style w:type="paragraph" w:customStyle="1" w:styleId="8C6B27B88230450EB1906AD300BED168">
    <w:name w:val="8C6B27B88230450EB1906AD300BED168"/>
  </w:style>
  <w:style w:type="paragraph" w:customStyle="1" w:styleId="2BAEDE55E3EB4B5A913ADC3E4CD3A899">
    <w:name w:val="2BAEDE55E3EB4B5A913ADC3E4CD3A899"/>
  </w:style>
  <w:style w:type="paragraph" w:customStyle="1" w:styleId="6DB3CA257D65472380187B6BC605BDBF">
    <w:name w:val="6DB3CA257D65472380187B6BC605BDBF"/>
  </w:style>
  <w:style w:type="paragraph" w:customStyle="1" w:styleId="29B8DDF55DEF42F0A71D3BFA210A1B55">
    <w:name w:val="29B8DDF55DEF42F0A71D3BFA210A1B55"/>
  </w:style>
  <w:style w:type="paragraph" w:customStyle="1" w:styleId="0F515FD42B1842058BBABAD186D5E70D">
    <w:name w:val="0F515FD42B1842058BBABAD186D5E70D"/>
  </w:style>
  <w:style w:type="paragraph" w:customStyle="1" w:styleId="A0F10BAE60984DC39241E32FF749922D">
    <w:name w:val="A0F10BAE60984DC39241E32FF749922D"/>
  </w:style>
  <w:style w:type="paragraph" w:customStyle="1" w:styleId="46003E02648B4F28BD356B62D8D6F5EE">
    <w:name w:val="46003E02648B4F28BD356B62D8D6F5EE"/>
  </w:style>
  <w:style w:type="paragraph" w:customStyle="1" w:styleId="1C1CDB72CD664FA2B881920EF2AF83C7">
    <w:name w:val="1C1CDB72CD664FA2B881920EF2AF83C7"/>
  </w:style>
  <w:style w:type="paragraph" w:customStyle="1" w:styleId="196090EE9D1D4DED9212228F24ED7D53">
    <w:name w:val="196090EE9D1D4DED9212228F24ED7D53"/>
  </w:style>
  <w:style w:type="paragraph" w:customStyle="1" w:styleId="CC214600A3FC4C3991344090590A014E">
    <w:name w:val="CC214600A3FC4C3991344090590A014E"/>
  </w:style>
  <w:style w:type="paragraph" w:customStyle="1" w:styleId="AC87ECF921574320BE766557F93E8B19">
    <w:name w:val="AC87ECF921574320BE766557F93E8B19"/>
  </w:style>
  <w:style w:type="paragraph" w:customStyle="1" w:styleId="14A21AE51D984CF891428503BB5CFB2C">
    <w:name w:val="14A21AE51D984CF891428503BB5CFB2C"/>
  </w:style>
  <w:style w:type="paragraph" w:customStyle="1" w:styleId="06F283180C8B48D389C404133A5A73A5">
    <w:name w:val="06F283180C8B48D389C404133A5A73A5"/>
  </w:style>
  <w:style w:type="paragraph" w:customStyle="1" w:styleId="71834EDF7A1B43BBA5184782C4F6F443">
    <w:name w:val="71834EDF7A1B43BBA5184782C4F6F443"/>
  </w:style>
  <w:style w:type="paragraph" w:customStyle="1" w:styleId="7D626BE3F17B47D893D56615E040EDDE">
    <w:name w:val="7D626BE3F17B47D893D56615E040EDDE"/>
  </w:style>
  <w:style w:type="paragraph" w:customStyle="1" w:styleId="ECB279FB26D0432CA533169409F1B69F">
    <w:name w:val="ECB279FB26D0432CA533169409F1B69F"/>
  </w:style>
  <w:style w:type="paragraph" w:customStyle="1" w:styleId="7D29FEBA5E5E456590EA2458BDC7A4CF">
    <w:name w:val="7D29FEBA5E5E456590EA2458BDC7A4CF"/>
  </w:style>
  <w:style w:type="paragraph" w:customStyle="1" w:styleId="1631AD138ADA497DB2D87968A0163FE6">
    <w:name w:val="1631AD138ADA497DB2D87968A0163FE6"/>
  </w:style>
  <w:style w:type="paragraph" w:customStyle="1" w:styleId="6B42F93F9A8842E5847ABB988079C023">
    <w:name w:val="6B42F93F9A8842E5847ABB988079C023"/>
  </w:style>
  <w:style w:type="paragraph" w:customStyle="1" w:styleId="D140D3C8C51A4B4CBD48DBF61D373196">
    <w:name w:val="D140D3C8C51A4B4CBD48DBF61D373196"/>
  </w:style>
  <w:style w:type="paragraph" w:customStyle="1" w:styleId="A5DAFDDEF2294A81B60ACC9DF2A842B2">
    <w:name w:val="A5DAFDDEF2294A81B60ACC9DF2A842B2"/>
  </w:style>
  <w:style w:type="paragraph" w:customStyle="1" w:styleId="3F49AB9B0CDF4E9599C7C329E23D547C">
    <w:name w:val="3F49AB9B0CDF4E9599C7C329E23D547C"/>
  </w:style>
  <w:style w:type="paragraph" w:customStyle="1" w:styleId="EA9EC52A95A94D4AB0D079B18D097B22">
    <w:name w:val="EA9EC52A95A94D4AB0D079B18D097B22"/>
  </w:style>
  <w:style w:type="paragraph" w:customStyle="1" w:styleId="2BCD35822AA84876B3F135F69159F7E3">
    <w:name w:val="2BCD35822AA84876B3F135F69159F7E3"/>
  </w:style>
  <w:style w:type="paragraph" w:customStyle="1" w:styleId="E6B66869A5D24CE7A5EB01D326BEA42D">
    <w:name w:val="E6B66869A5D24CE7A5EB01D326BEA42D"/>
  </w:style>
  <w:style w:type="paragraph" w:customStyle="1" w:styleId="FDEA31F2D8C54FE8B1B7FD07B2048D41">
    <w:name w:val="FDEA31F2D8C54FE8B1B7FD07B2048D41"/>
  </w:style>
  <w:style w:type="paragraph" w:customStyle="1" w:styleId="9BB67C63E75F405F967F9DCAF7E3696A">
    <w:name w:val="9BB67C63E75F405F967F9DCAF7E3696A"/>
    <w:rsid w:val="009973AB"/>
  </w:style>
  <w:style w:type="paragraph" w:customStyle="1" w:styleId="8F4E3E0C4B4945B8ACD54735D7ADE08A">
    <w:name w:val="8F4E3E0C4B4945B8ACD54735D7ADE08A"/>
    <w:rsid w:val="009973AB"/>
  </w:style>
  <w:style w:type="paragraph" w:customStyle="1" w:styleId="CDA1DF45267D4599A937C48B64FB1E90">
    <w:name w:val="CDA1DF45267D4599A937C48B64FB1E90"/>
    <w:rsid w:val="009973AB"/>
  </w:style>
  <w:style w:type="paragraph" w:customStyle="1" w:styleId="7FDD5DFB26854ACFBFEA31BFB85B0F15">
    <w:name w:val="7FDD5DFB26854ACFBFEA31BFB85B0F15"/>
    <w:rsid w:val="009973AB"/>
  </w:style>
  <w:style w:type="paragraph" w:customStyle="1" w:styleId="582A6FC246C24B79AFE682647DBB4B02">
    <w:name w:val="582A6FC246C24B79AFE682647DBB4B02"/>
    <w:rsid w:val="009973AB"/>
  </w:style>
  <w:style w:type="paragraph" w:customStyle="1" w:styleId="3630CD514A8A4D86B8E833EC9F41018F">
    <w:name w:val="3630CD514A8A4D86B8E833EC9F41018F"/>
    <w:rsid w:val="009973AB"/>
  </w:style>
  <w:style w:type="paragraph" w:customStyle="1" w:styleId="6C8082C82E1D4687A7157414ADA18D22">
    <w:name w:val="6C8082C82E1D4687A7157414ADA18D22"/>
    <w:rsid w:val="009973AB"/>
  </w:style>
  <w:style w:type="paragraph" w:customStyle="1" w:styleId="50674ADF3D5140EFBC75E31E167FFDC5">
    <w:name w:val="50674ADF3D5140EFBC75E31E167FFDC5"/>
    <w:rsid w:val="009973AB"/>
  </w:style>
  <w:style w:type="paragraph" w:customStyle="1" w:styleId="3DFBFAB2B0DC40C6A17123543220A1CB">
    <w:name w:val="3DFBFAB2B0DC40C6A17123543220A1CB"/>
    <w:rsid w:val="009973AB"/>
  </w:style>
  <w:style w:type="paragraph" w:customStyle="1" w:styleId="485754EF89DC488B96AB419F547D1550">
    <w:name w:val="485754EF89DC488B96AB419F547D1550"/>
    <w:rsid w:val="00066123"/>
  </w:style>
  <w:style w:type="paragraph" w:customStyle="1" w:styleId="9BF284E33D2E4C03AD2A5E2E85C359B3">
    <w:name w:val="9BF284E33D2E4C03AD2A5E2E85C359B3"/>
    <w:rsid w:val="00B32B51"/>
    <w:rPr>
      <w:lang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205C6F-03D0-422E-B6DF-2A333AE7AE66}">
  <we:reference id="wa104218065" version="4.2.0.0" store="en-US" storeType="OMEX"/>
  <we:alternateReferences>
    <we:reference id="wa104218065" version="4.2.0.0" store="WA10421806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0C1F-0EC9-447E-89DE-BB0CE0F0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1287</TotalTime>
  <Pages>4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revanth baskar</dc:creator>
  <cp:keywords/>
  <cp:lastModifiedBy>revanth</cp:lastModifiedBy>
  <cp:revision>84</cp:revision>
  <cp:lastPrinted>2018-08-16T17:22:00Z</cp:lastPrinted>
  <dcterms:created xsi:type="dcterms:W3CDTF">2018-10-08T15:47:00Z</dcterms:created>
  <dcterms:modified xsi:type="dcterms:W3CDTF">2019-09-18T00:28:00Z</dcterms:modified>
  <cp:version/>
</cp:coreProperties>
</file>